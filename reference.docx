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hapterName"/>
        <w:rPr/>
      </w:pPr>
      <w:sdt>
        <w:sdtPr>
          <w:id w:val="647073193"/>
          <w:placeholder>
            <w:docPart w:val="DefaultPlaceholder_1081868574"/>
          </w:placeholder>
          <w:alias w:val="Click here and type title."/>
        </w:sdtPr>
        <w:sdtContent>
          <w:r>
            <w:rPr/>
            <w:t>Program Session Title</w:t>
          </w:r>
        </w:sdtContent>
      </w:sdt>
    </w:p>
    <w:p>
      <w:pPr>
        <w:pStyle w:val="SpeakerNameCity"/>
        <w:rPr/>
      </w:pPr>
      <w:sdt>
        <w:sdtPr>
          <w:id w:val="30359038"/>
          <w:placeholder>
            <w:docPart w:val="DefaultPlaceholder_1081868574"/>
          </w:placeholder>
          <w:alias w:val="Click here and type your full name."/>
        </w:sdtPr>
        <w:sdtContent>
          <w:r>
            <w:rPr/>
            <w:t>Your Full Name</w:t>
          </w:r>
        </w:sdtContent>
      </w:sdt>
      <w:r>
        <w:rPr/>
        <w:t xml:space="preserve"> – </w:t>
      </w:r>
      <w:sdt>
        <w:sdtPr>
          <w:id w:val="1828635305"/>
          <w:placeholder>
            <w:docPart w:val="DefaultPlaceholder_1081868574"/>
          </w:placeholder>
          <w:alias w:val="Click here and type your city."/>
        </w:sdtPr>
        <w:sdtContent>
          <w:r>
            <w:rPr/>
            <w:t>Your City</w:t>
          </w:r>
        </w:sdtContent>
      </w:sdt>
    </w:p>
    <w:p>
      <w:pPr>
        <w:pStyle w:val="Heading1"/>
        <w:numPr>
          <w:ilvl w:val="0"/>
          <w:numId w:val="10"/>
        </w:numPr>
        <w:rPr/>
      </w:pPr>
      <w:r>
        <w:rPr/>
        <w:t>NCBA CLE manuscript Template</w:t>
      </w:r>
    </w:p>
    <w:p>
      <w:pPr>
        <w:pStyle w:val="TextBody"/>
        <w:rPr/>
      </w:pPr>
      <w:r>
        <w:rPr/>
        <w:t xml:space="preserve">This is the NCBA CLE Manuscript Template. You can use this template in either of the following ways: </w:t>
      </w:r>
    </w:p>
    <w:p>
      <w:pPr>
        <w:pStyle w:val="1bList"/>
        <w:numPr>
          <w:ilvl w:val="0"/>
          <w:numId w:val="12"/>
        </w:numPr>
        <w:rPr/>
      </w:pPr>
      <w:r>
        <w:rPr/>
        <w:t>Paste your manuscript into this template; or</w:t>
      </w:r>
    </w:p>
    <w:p>
      <w:pPr>
        <w:pStyle w:val="1bList"/>
        <w:numPr>
          <w:ilvl w:val="0"/>
          <w:numId w:val="12"/>
        </w:numPr>
        <w:rPr/>
      </w:pPr>
      <w:r>
        <w:rPr/>
        <w:t xml:space="preserve">Simply start typing. </w:t>
      </w:r>
    </w:p>
    <w:p>
      <w:pPr>
        <w:pStyle w:val="TextBody"/>
        <w:rPr>
          <w:color w:val="FF0000"/>
        </w:rPr>
      </w:pPr>
      <w:r>
        <w:rPr>
          <w:color w:val="FF0000"/>
        </w:rPr>
        <w:t>For either option, remember to delete template text prior to use, beginning with HEADING A above. Replace “Program Session Title”, “Your Full Name”, and “Your City” placeholders with applicable information.</w:t>
      </w:r>
    </w:p>
    <w:p>
      <w:pPr>
        <w:pStyle w:val="Heading1"/>
        <w:numPr>
          <w:ilvl w:val="0"/>
          <w:numId w:val="10"/>
        </w:numPr>
        <w:rPr/>
      </w:pPr>
      <w:r>
        <w:rPr/>
        <w:t>manuscript template styles</w:t>
      </w:r>
    </w:p>
    <w:p>
      <w:pPr>
        <w:pStyle w:val="TextBody"/>
        <w:rPr/>
      </w:pPr>
      <w:r>
        <w:rPr/>
        <w:t>This template contains preformatted named styles, as shown in heading C below. They may be found on the Home tab in the Styles gallery above. Use direct formatting (bold, italics, underline, etc.) to emphasize specific words and/or short phrases within standard body text. Aside from this exception, please avoid modifying style attributes in the template.</w:t>
      </w:r>
    </w:p>
    <w:p>
      <w:pPr>
        <w:pStyle w:val="TextBody"/>
        <w:rPr/>
      </w:pPr>
      <w:r>
        <w:rPr/>
      </w:r>
    </w:p>
    <w:p>
      <w:pPr>
        <w:pStyle w:val="BlockText"/>
        <w:rPr/>
      </w:pPr>
      <w:r>
        <w:rPr/>
        <w:t>Block Indent</w:t>
      </w:r>
    </w:p>
    <w:p>
      <w:pPr>
        <w:pStyle w:val="Heading1"/>
        <w:numPr>
          <w:ilvl w:val="0"/>
          <w:numId w:val="10"/>
        </w:numPr>
        <w:rPr/>
      </w:pPr>
      <w:r>
        <w:rPr/>
        <w:t>1 – Heading 1</w:t>
      </w:r>
    </w:p>
    <w:p>
      <w:pPr>
        <w:pStyle w:val="TextBody"/>
        <w:rPr/>
      </w:pPr>
      <w:r>
        <w:rPr/>
        <w:t>1a – Body Text</w:t>
      </w:r>
    </w:p>
    <w:p>
      <w:pPr>
        <w:pStyle w:val="1bList"/>
        <w:numPr>
          <w:ilvl w:val="0"/>
          <w:numId w:val="16"/>
        </w:numPr>
        <w:rPr/>
      </w:pPr>
      <w:r>
        <w:rPr/>
        <w:t xml:space="preserve">1b – List </w:t>
      </w:r>
    </w:p>
    <w:p>
      <w:pPr>
        <w:pStyle w:val="Heading2"/>
        <w:numPr>
          <w:ilvl w:val="1"/>
          <w:numId w:val="10"/>
        </w:numPr>
        <w:rPr/>
      </w:pPr>
      <w:r>
        <w:rPr/>
        <w:t>2 – Heading 2</w:t>
      </w:r>
    </w:p>
    <w:p>
      <w:pPr>
        <w:pStyle w:val="TextBodyIndent"/>
        <w:rPr/>
      </w:pPr>
      <w:r>
        <w:rPr/>
        <w:t>2a – Body Text Indent</w:t>
      </w:r>
    </w:p>
    <w:p>
      <w:pPr>
        <w:pStyle w:val="2bList"/>
        <w:numPr>
          <w:ilvl w:val="0"/>
          <w:numId w:val="13"/>
        </w:numPr>
        <w:ind w:left="1800" w:firstLine="720"/>
        <w:rPr/>
      </w:pPr>
      <w:r>
        <w:rPr/>
        <w:t>2b – List</w:t>
      </w:r>
    </w:p>
    <w:p>
      <w:pPr>
        <w:pStyle w:val="Heading3"/>
        <w:numPr>
          <w:ilvl w:val="2"/>
          <w:numId w:val="10"/>
        </w:numPr>
        <w:rPr/>
      </w:pPr>
      <w:r>
        <w:rPr/>
        <w:t>3 – Heading 3</w:t>
      </w:r>
    </w:p>
    <w:p>
      <w:pPr>
        <w:pStyle w:val="BodyTextIndent2"/>
        <w:rPr/>
      </w:pPr>
      <w:r>
        <w:rPr/>
        <w:t>3a – Body Text Indent 2</w:t>
      </w:r>
    </w:p>
    <w:p>
      <w:pPr>
        <w:pStyle w:val="3bList"/>
        <w:numPr>
          <w:ilvl w:val="0"/>
          <w:numId w:val="14"/>
        </w:numPr>
        <w:ind w:left="2520" w:firstLine="1440"/>
        <w:rPr/>
      </w:pPr>
      <w:r>
        <w:rPr/>
        <w:t>3b – List</w:t>
      </w:r>
    </w:p>
    <w:p>
      <w:pPr>
        <w:pStyle w:val="Heading4"/>
        <w:numPr>
          <w:ilvl w:val="3"/>
          <w:numId w:val="10"/>
        </w:numPr>
        <w:rPr/>
      </w:pPr>
      <w:r>
        <w:rPr/>
        <w:t>4 – Heading 4</w:t>
      </w:r>
    </w:p>
    <w:p>
      <w:pPr>
        <w:pStyle w:val="BodyTextIndent3"/>
        <w:spacing w:before="0" w:after="240"/>
        <w:ind w:firstLine="2160"/>
        <w:rPr/>
      </w:pPr>
      <w:r>
        <w:rPr/>
        <w:t>4a – Body Text Indent 3</w:t>
      </w:r>
      <w:bookmarkStart w:id="0" w:name="_GoBack"/>
      <w:bookmarkEnd w:id="0"/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Minion">
    <w:charset w:val="01"/>
    <w:family w:val="auto"/>
    <w:pitch w:val="default"/>
  </w:font>
  <w:font w:name="Calibri Light">
    <w:charset w:val="01"/>
    <w:family w:val="auto"/>
    <w:pitch w:val="default"/>
  </w:font>
  <w:font w:name="Consolas">
    <w:charset w:val="01"/>
    <w:family w:val="auto"/>
    <w:pitch w:val="default"/>
  </w:font>
  <w:font w:name="Calibri">
    <w:charset w:val="01"/>
    <w:family w:val="auto"/>
    <w:pitch w:val="default"/>
  </w:font>
  <w:font w:name="Crimson Text">
    <w:charset w:val="01"/>
    <w:family w:val="auto"/>
    <w:pitch w:val="default"/>
  </w:font>
  <w:font w:name="Times New Roman">
    <w:charset w:val="01"/>
    <w:family w:val="auto"/>
    <w:pitch w:val="default"/>
  </w:font>
  <w:font w:name="Minion Pro"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caps/>
        <w:sz w:val="24"/>
        <w:i w:val="false"/>
        <w:b/>
        <w:rFonts w:ascii="Minion" w:hAnsi="Minion"/>
        <w:color w:val="auto"/>
      </w:rPr>
    </w:lvl>
    <w:lvl w:ilvl="1">
      <w:start w:val="1"/>
      <w:pStyle w:val="Heading2"/>
      <w:numFmt w:val="decimal"/>
      <w:lvlText w:val="%2."/>
      <w:lvlJc w:val="left"/>
      <w:pPr>
        <w:tabs>
          <w:tab w:val="num" w:pos="1440"/>
        </w:tabs>
        <w:ind w:left="1440" w:hanging="720"/>
      </w:pPr>
      <w:rPr>
        <w:sz w:val="24"/>
        <w:i w:val="false"/>
        <w:b/>
        <w:rFonts w:ascii="Minion" w:hAnsi="Minion"/>
        <w:color w:val="auto"/>
      </w:rPr>
    </w:lvl>
    <w:lvl w:ilvl="2">
      <w:start w:val="1"/>
      <w:pStyle w:val="Heading3"/>
      <w:numFmt w:val="lowerLetter"/>
      <w:lvlText w:val="%3."/>
      <w:lvlJc w:val="left"/>
      <w:pPr>
        <w:tabs>
          <w:tab w:val="num" w:pos="2160"/>
        </w:tabs>
        <w:ind w:left="2160" w:hanging="720"/>
      </w:pPr>
      <w:rPr>
        <w:sz w:val="24"/>
        <w:i w:val="false"/>
        <w:b/>
        <w:rFonts w:ascii="Minion" w:hAnsi="Minion"/>
        <w:color w:val="auto"/>
      </w:rPr>
    </w:lvl>
    <w:lvl w:ilvl="3">
      <w:start w:val="1"/>
      <w:pStyle w:val="Heading4"/>
      <w:numFmt w:val="decimal"/>
      <w:lvlText w:val="(%4)"/>
      <w:lvlJc w:val="left"/>
      <w:pPr>
        <w:tabs>
          <w:tab w:val="num" w:pos="2880"/>
        </w:tabs>
        <w:ind w:left="2880" w:hanging="720"/>
      </w:pPr>
      <w:rPr>
        <w:sz w:val="24"/>
        <w:i w:val="false"/>
        <w:b/>
        <w:rFonts w:ascii="Minion" w:hAnsi="Minion"/>
        <w:color w:val="auto"/>
      </w:rPr>
    </w:lvl>
    <w:lvl w:ilvl="4">
      <w:start w:val="1"/>
      <w:numFmt w:val="lowerLetter"/>
      <w:lvlText w:val="(%5)"/>
      <w:lvlJc w:val="left"/>
      <w:pPr>
        <w:tabs>
          <w:tab w:val="num" w:pos="3600"/>
        </w:tabs>
        <w:ind w:left="3600" w:hanging="720"/>
      </w:pPr>
      <w:rPr>
        <w:sz w:val="24"/>
        <w:i w:val="false"/>
        <w:b/>
        <w:rFonts w:ascii="Minion" w:hAnsi="Minion"/>
        <w:color w:val="auto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72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720"/>
      </w:pPr>
      <w:rPr/>
    </w:lvl>
  </w:abstractNum>
  <w:abstractNum w:abstractNumId="2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tabs>
          <w:tab w:val="num" w:pos="0"/>
        </w:tabs>
        <w:ind w:left="21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6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18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upperRoman"/>
      <w:suff w:val="nothing"/>
      <w:lvlText w:val="CHAPTER %1"/>
      <w:lvlJc w:val="left"/>
      <w:pPr>
        <w:tabs>
          <w:tab w:val="num" w:pos="0"/>
        </w:tabs>
        <w:ind w:left="0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shadow w:val="false"/>
        <w:u w:val="none"/>
        <w:b w:val="false"/>
        <w:kern w:val="0"/>
        <w:effect w:val="none"/>
        <w:iCs w:val="false"/>
        <w:bCs w:val="false"/>
        <w:em w:val="none"/>
        <w:emboss w:val="false"/>
        <w:imprint w:val="false"/>
        <w:vanish w:val="false"/>
        <w14:cntxtAlts w14:val="0"/>
        <w14:glow w14:rad="0">
          <w14:srgbClr w14:val="000000"/>
        </w14:glow>
        <w14:ligatures w14:val="none"/>
        <w14:numForm w14:val="default"/>
        <w14:numSpacing w14:val="default"/>
        <w14:props3d w14:extrusionH="0" w14:contourW="0" w14:prstMaterial="none"/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shadow w14:blurRad="0" w14:dist="0" w14:dir="0" w14:sx="0" w14:sy="0" w14:kx="0" w14:ky="0" w14:algn="none">
          <w14:srgbClr w14:val="000000"/>
        </w14:shadow>
        <w14:stylisticSets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caps/>
        <w:sz w:val="24"/>
        <w:i w:val="false"/>
        <w:b/>
        <w:rFonts w:ascii="Minion" w:hAnsi="Minion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sz w:val="24"/>
        <w:i w:val="false"/>
        <w:b/>
        <w:rFonts w:ascii="Minion" w:hAnsi="Minion"/>
        <w:color w:val="auto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720"/>
      </w:pPr>
      <w:rPr>
        <w:sz w:val="24"/>
        <w:i w:val="false"/>
        <w:b/>
        <w:rFonts w:ascii="Minion" w:hAnsi="Minion"/>
        <w:color w:val="auto"/>
      </w:rPr>
    </w:lvl>
    <w:lvl w:ilvl="3">
      <w:start w:val="1"/>
      <w:numFmt w:val="decimal"/>
      <w:lvlText w:val="(%4)"/>
      <w:lvlJc w:val="left"/>
      <w:pPr>
        <w:tabs>
          <w:tab w:val="num" w:pos="2880"/>
        </w:tabs>
        <w:ind w:left="2880" w:hanging="720"/>
      </w:pPr>
      <w:rPr>
        <w:sz w:val="24"/>
        <w:i w:val="false"/>
        <w:b/>
        <w:rFonts w:ascii="Minion" w:hAnsi="Minion"/>
        <w:color w:val="auto"/>
      </w:rPr>
    </w:lvl>
    <w:lvl w:ilvl="4">
      <w:start w:val="1"/>
      <w:numFmt w:val="lowerLetter"/>
      <w:lvlText w:val="(%5)"/>
      <w:lvlJc w:val="left"/>
      <w:pPr>
        <w:tabs>
          <w:tab w:val="num" w:pos="3600"/>
        </w:tabs>
        <w:ind w:left="3600" w:hanging="720"/>
      </w:pPr>
      <w:rPr>
        <w:sz w:val="24"/>
        <w:i w:val="false"/>
        <w:b/>
        <w:rFonts w:ascii="Minion" w:hAnsi="Minion"/>
        <w:color w:val="auto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72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72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/>
    </w:lvl>
  </w:abstractNum>
  <w:abstractNum w:abstractNumId="10"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caps/>
        <w:sz w:val="24"/>
        <w:i w:val="false"/>
        <w:b/>
        <w:rFonts w:ascii="Minion" w:hAnsi="Minion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sz w:val="24"/>
        <w:i w:val="false"/>
        <w:b/>
        <w:rFonts w:ascii="Minion" w:hAnsi="Minion"/>
        <w:color w:val="auto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720"/>
      </w:pPr>
      <w:rPr>
        <w:sz w:val="24"/>
        <w:i w:val="false"/>
        <w:b/>
        <w:rFonts w:ascii="Minion" w:hAnsi="Minion"/>
        <w:color w:val="auto"/>
      </w:rPr>
    </w:lvl>
    <w:lvl w:ilvl="3">
      <w:start w:val="1"/>
      <w:numFmt w:val="decimal"/>
      <w:lvlText w:val="(%4)"/>
      <w:lvlJc w:val="left"/>
      <w:pPr>
        <w:tabs>
          <w:tab w:val="num" w:pos="2880"/>
        </w:tabs>
        <w:ind w:left="2880" w:hanging="720"/>
      </w:pPr>
      <w:rPr>
        <w:sz w:val="24"/>
        <w:i w:val="false"/>
        <w:b/>
        <w:rFonts w:ascii="Minion" w:hAnsi="Minion"/>
        <w:color w:val="auto"/>
      </w:rPr>
    </w:lvl>
    <w:lvl w:ilvl="4">
      <w:start w:val="1"/>
      <w:numFmt w:val="lowerLetter"/>
      <w:lvlText w:val="(%5)"/>
      <w:lvlJc w:val="left"/>
      <w:pPr>
        <w:tabs>
          <w:tab w:val="num" w:pos="3600"/>
        </w:tabs>
        <w:ind w:left="3600" w:hanging="720"/>
      </w:pPr>
      <w:rPr>
        <w:sz w:val="24"/>
        <w:i w:val="false"/>
        <w:b/>
        <w:rFonts w:ascii="Minion" w:hAnsi="Minion"/>
        <w:color w:val="auto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72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720"/>
      </w:pPr>
      <w:rPr/>
    </w:lvl>
  </w:abstractNum>
  <w:abstractNum w:abstractNumId="11">
    <w:lvl w:ilvl="0">
      <w:start w:val="1"/>
      <w:numFmt w:val="decimal"/>
      <w:lvlText w:val="(%1)"/>
      <w:lvlJc w:val="left"/>
      <w:pPr>
        <w:tabs>
          <w:tab w:val="num" w:pos="1440"/>
        </w:tabs>
        <w:ind w:left="1440" w:hanging="72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b w:val="false"/>
        <w:vanish w:val="false"/>
        <w:rFonts w:ascii="Minion" w:hAnsi="Minion"/>
        <w:color w:val="auto"/>
      </w:rPr>
    </w:lvl>
    <w:lvl w:ilvl="1">
      <w:start w:val="1"/>
      <w:numFmt w:val="lowerLetter"/>
      <w:lvlText w:val="(%2)"/>
      <w:lvlJc w:val="left"/>
      <w:pPr>
        <w:tabs>
          <w:tab w:val="num" w:pos="2160"/>
        </w:tabs>
        <w:ind w:left="2160" w:hanging="72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b w:val="false"/>
        <w:vanish w:val="false"/>
        <w:rFonts w:ascii="Minion" w:hAnsi="Minion"/>
        <w:color w:val="auto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720"/>
      </w:pPr>
      <w:rPr>
        <w:rFonts w:ascii="Symbol" w:hAnsi="Symbol" w:cs="Symbol" w:hint="default"/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b w:val="false"/>
        <w:vanish w:val="false"/>
        <w:color w:val="auto"/>
      </w:rPr>
    </w:lvl>
    <w:lvl w:ilvl="3">
      <w:start w:val="1"/>
      <w:numFmt w:val="lowerRoman"/>
      <w:lvlText w:val="(%4)"/>
      <w:lvlJc w:val="left"/>
      <w:pPr>
        <w:tabs>
          <w:tab w:val="num" w:pos="3600"/>
        </w:tabs>
        <w:ind w:left="3600" w:hanging="72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b w:val="false"/>
        <w:vanish w:val="false"/>
        <w:rFonts w:ascii="Minion" w:hAnsi="Minion"/>
        <w:color w:val="auto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12">
    <w:lvl w:ilvl="0">
      <w:start w:val="1"/>
      <w:numFmt w:val="decimal"/>
      <w:lvlText w:val="(%1)"/>
      <w:lvlJc w:val="left"/>
      <w:pPr>
        <w:tabs>
          <w:tab w:val="num" w:pos="0"/>
        </w:tabs>
        <w:ind w:left="108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b w:val="false"/>
        <w:vanish w:val="false"/>
        <w:rFonts w:ascii="Minion" w:hAnsi="Minion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13">
    <w:lvl w:ilvl="0">
      <w:start w:val="1"/>
      <w:numFmt w:val="lowerLetter"/>
      <w:lvlText w:val="(%1)"/>
      <w:lvlJc w:val="left"/>
      <w:pPr>
        <w:tabs>
          <w:tab w:val="num" w:pos="0"/>
        </w:tabs>
        <w:ind w:left="144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b w:val="false"/>
        <w:vanish w:val="false"/>
        <w:rFonts w:ascii="Minion" w:hAnsi="Minion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14">
    <w:lvl w:ilvl="0">
      <w:start w:val="1"/>
      <w:numFmt w:val="lowerRoman"/>
      <w:lvlText w:val="(%1)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b w:val="false"/>
        <w:vanish w:val="false"/>
        <w:rFonts w:ascii="Minion" w:hAnsi="Minion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  <w:rPr/>
    </w:lvl>
  </w:abstractNum>
  <w:abstractNum w:abstractNumId="15">
    <w:lvl w:ilvl="0">
      <w:start w:val="1"/>
      <w:numFmt w:val="decimal"/>
      <w:lvlText w:val="(%1)"/>
      <w:lvlJc w:val="left"/>
      <w:pPr>
        <w:tabs>
          <w:tab w:val="num" w:pos="0"/>
        </w:tabs>
        <w:ind w:left="108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b w:val="false"/>
        <w:vanish w:val="false"/>
        <w:rFonts w:ascii="Minion" w:hAnsi="Minion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nion" w:hAnsi="Minion" w:eastAsia="Calibri" w:cs="" w:cstheme="minorBidi" w:eastAsia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1" w:defUIPriority="0" w:defSemiHidden="0" w:defUnhideWhenUsed="0" w:defQFormat="0" w:count="371">
    <w:lsdException w:name="Normal" w:locked="0" w:qFormat="1"/>
    <w:lsdException w:name="heading 1" w:locked="0" w:qFormat="1"/>
    <w:lsdException w:name="heading 2" w:locked="0" w:qFormat="1"/>
    <w:lsdException w:name="heading 3" w:locked="0" w:qFormat="1"/>
    <w:lsdException w:name="heading 4" w:locked="0" w:qFormat="1"/>
    <w:lsdException w:name="heading 5" w:locked="0" w:semiHidden="1" w:unhideWhenUsed="1"/>
    <w:lsdException w:name="heading 6" w:locked="0" w:semiHidden="1" w:unhideWhenUsed="1"/>
    <w:lsdException w:name="heading 7" w:semiHidden="1" w:unhideWhenUsed="1"/>
    <w:lsdException w:name="heading 8" w:semiHidden="1" w:unhideWhenUsed="1"/>
    <w:lsdException w:name="heading 9" w:uiPriority="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uiPriority="1" w:semiHidden="1" w:unhideWhenUsed="1" w:qFormat="1"/>
    <w:lsdException w:name="toc 2" w:locked="0" w:uiPriority="1" w:semiHidden="1" w:unhideWhenUsed="1" w:qFormat="1"/>
    <w:lsdException w:name="toc 3" w:locked="0" w:uiPriority="1" w:semiHidden="1" w:unhideWhenUsed="1" w:qFormat="1"/>
    <w:lsdException w:name="toc 4" w:locked="0" w:uiPriority="1" w:semiHidden="1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locked="0" w:uiPriority="99" w:semiHidden="1" w:unhideWhenUsed="1"/>
    <w:lsdException w:name="annotation text" w:semiHidden="1" w:unhideWhenUsed="1"/>
    <w:lsdException w:name="header" w:semiHidden="1" w:unhideWhenUsed="1"/>
    <w:lsdException w:name="footer" w:locked="0" w:uiPriority="99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0" w:semiHidden="1"/>
    <w:lsdException w:name="endnote reference" w:semiHidden="1" w:unhideWhenUsed="1"/>
    <w:lsdException w:name="endnote text" w:uiPriority="99" w:semiHidden="1" w:unhideWhenUsed="1" w:qFormat="1"/>
    <w:lsdException w:name="table of authorities" w:semiHidden="1" w:unhideWhenUsed="1"/>
    <w:lsdException w:name="macro" w:locked="0" w:semiHidden="1" w:unhideWhenUsed="1"/>
    <w:lsdException w:name="toa heading" w:semiHidden="1" w:unhideWhenUsed="1"/>
    <w:lsdException w:name="List" w:locked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locked="0" w:uiPriority="1" w:semiHidden="1" w:unhideWhenUsed="1"/>
    <w:lsdException w:name="Body Text" w:locked="0" w:semiHidden="1" w:unhideWhenUsed="1" w:qFormat="1"/>
    <w:lsdException w:name="Body Text Indent" w:locked="0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locked="0" w:semiHidden="1" w:unhideWhenUsed="1" w:qFormat="1"/>
    <w:lsdException w:name="Body Text Indent 3" w:locked="0" w:semiHidden="1" w:unhideWhenUsed="1" w:qFormat="1"/>
    <w:lsdException w:name="Hyperlink" w:locked="0" w:uiPriority="99" w:semiHidden="1" w:unhideWhenUsed="1"/>
    <w:lsdException w:name="FollowedHyperlink" w:semiHidden="1" w:unhideWhenUsed="1"/>
    <w:lsdException w:name="Strong" w:uiPriority="22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uiPriority="99" w:semiHidden="1" w:unhideWhenUsed="1"/>
    <w:lsdException w:name="HTML Bottom of Form" w:locked="0" w:uiPriority="99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uiPriority="99" w:semiHidden="1" w:unhideWhenUsed="1"/>
    <w:lsdException w:name="annotation subject" w:semiHidden="1" w:unhideWhenUsed="1"/>
    <w:lsdException w:name="No List" w:locked="0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uiPriority="99" w:semiHidden="1" w:unhideWhenUsed="1"/>
    <w:lsdException w:name="Table Simple 2" w:uiPriority="99" w:semiHidden="1" w:unhideWhenUsed="1"/>
    <w:lsdException w:name="Table Simple 3" w:uiPriority="99" w:semiHidden="1" w:unhideWhenUsed="1"/>
    <w:lsdException w:name="Table Classic 1" w:uiPriority="99" w:semiHidden="1" w:unhideWhenUsed="1"/>
    <w:lsdException w:name="Table Classic 2" w:uiPriority="99" w:semiHidden="1" w:unhideWhenUsed="1"/>
    <w:lsdException w:name="Table Classic 3" w:uiPriority="99" w:semiHidden="1" w:unhideWhenUsed="1"/>
    <w:lsdException w:name="Table Classic 4" w:uiPriority="99" w:semiHidden="1" w:unhideWhenUsed="1"/>
    <w:lsdException w:name="Table Colorful 1" w:uiPriority="99" w:semiHidden="1" w:unhideWhenUsed="1"/>
    <w:lsdException w:name="Table Colorful 2" w:uiPriority="99" w:semiHidden="1" w:unhideWhenUsed="1"/>
    <w:lsdException w:name="Table Colorful 3" w:uiPriority="99" w:semiHidden="1" w:unhideWhenUsed="1"/>
    <w:lsdException w:name="Table Columns 1" w:uiPriority="99" w:semiHidden="1" w:unhideWhenUsed="1"/>
    <w:lsdException w:name="Table Columns 2" w:uiPriority="99" w:semiHidden="1" w:unhideWhenUsed="1"/>
    <w:lsdException w:name="Table Columns 3" w:uiPriority="99" w:semiHidden="1" w:unhideWhenUsed="1"/>
    <w:lsdException w:name="Table Columns 4" w:uiPriority="99" w:semiHidden="1" w:unhideWhenUsed="1"/>
    <w:lsdException w:name="Table Columns 5" w:uiPriority="99" w:semiHidden="1" w:unhideWhenUsed="1"/>
    <w:lsdException w:name="Table Grid 1" w:uiPriority="99" w:semiHidden="1" w:unhideWhenUsed="1"/>
    <w:lsdException w:name="Table Grid 2" w:uiPriority="99" w:semiHidden="1" w:unhideWhenUsed="1"/>
    <w:lsdException w:name="Table Grid 3" w:uiPriority="99" w:semiHidden="1" w:unhideWhenUsed="1"/>
    <w:lsdException w:name="Table Grid 4" w:uiPriority="99" w:semiHidden="1" w:unhideWhenUsed="1"/>
    <w:lsdException w:name="Table Grid 5" w:uiPriority="99" w:semiHidden="1" w:unhideWhenUsed="1"/>
    <w:lsdException w:name="Table Grid 6" w:uiPriority="99" w:semiHidden="1" w:unhideWhenUsed="1"/>
    <w:lsdException w:name="Table Grid 7" w:uiPriority="99" w:semiHidden="1" w:unhideWhenUsed="1"/>
    <w:lsdException w:name="Table Grid 8" w:uiPriority="99" w:semiHidden="1" w:unhideWhenUsed="1"/>
    <w:lsdException w:name="Table List 1" w:uiPriority="99" w:semiHidden="1" w:unhideWhenUsed="1"/>
    <w:lsdException w:name="Table List 2" w:uiPriority="99" w:semiHidden="1" w:unhideWhenUsed="1"/>
    <w:lsdException w:name="Table List 3" w:uiPriority="99" w:semiHidden="1" w:unhideWhenUsed="1"/>
    <w:lsdException w:name="Table List 4" w:uiPriority="99" w:semiHidden="1" w:unhideWhenUsed="1"/>
    <w:lsdException w:name="Table List 5" w:uiPriority="99" w:semiHidden="1" w:unhideWhenUsed="1"/>
    <w:lsdException w:name="Table List 6" w:uiPriority="99" w:semiHidden="1" w:unhideWhenUsed="1"/>
    <w:lsdException w:name="Table List 7" w:uiPriority="99" w:semiHidden="1" w:unhideWhenUsed="1"/>
    <w:lsdException w:name="Table List 8" w:uiPriority="99" w:semiHidden="1" w:unhideWhenUsed="1"/>
    <w:lsdException w:name="Table 3D effects 1" w:uiPriority="99" w:semiHidden="1" w:unhideWhenUsed="1"/>
    <w:lsdException w:name="Table 3D effects 2" w:uiPriority="99" w:semiHidden="1" w:unhideWhenUsed="1"/>
    <w:lsdException w:name="Table 3D effects 3" w:uiPriority="99" w:semiHidden="1" w:unhideWhenUsed="1"/>
    <w:lsdException w:name="Table Contemporary" w:uiPriority="99" w:semiHidden="1" w:unhideWhenUsed="1"/>
    <w:lsdException w:name="Table Elegant" w:uiPriority="99" w:semiHidden="1" w:unhideWhenUsed="1"/>
    <w:lsdException w:name="Table Professional" w:uiPriority="99" w:semiHidden="1" w:unhideWhenUsed="1"/>
    <w:lsdException w:name="Table Subtle 1" w:uiPriority="99" w:semiHidden="1" w:unhideWhenUsed="1"/>
    <w:lsdException w:name="Table Subtle 2" w:uiPriority="99" w:semiHidden="1" w:unhideWhenUsed="1"/>
    <w:lsdException w:name="Table Web 1" w:uiPriority="99" w:semiHidden="1" w:unhideWhenUsed="1"/>
    <w:lsdException w:name="Table Web 2" w:uiPriority="99" w:semiHidden="1" w:unhideWhenUsed="1"/>
    <w:lsdException w:name="Table Web 3" w:uiPriority="99" w:semiHidden="1" w:unhideWhenUsed="1"/>
    <w:lsdException w:name="Balloon Text" w:semiHidden="1" w:unhideWhenUsed="1"/>
    <w:lsdException w:name="Table Grid" w:uiPriority="39"/>
    <w:lsdException w:name="Table Theme" w:uiPriority="99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uiPriority="99" w:semiHidden="1"/>
    <w:lsdException w:name="List Paragraph" w:locked="0" w:uiPriority="1" w:qFormat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semiHidden/>
    <w:qFormat/>
    <w:rsid w:val="00696653"/>
    <w:pPr>
      <w:widowControl/>
      <w:suppressAutoHyphens w:val="true"/>
      <w:bidi w:val="0"/>
      <w:spacing w:lineRule="auto" w:line="288" w:before="0" w:after="240"/>
      <w:ind w:firstLine="720"/>
      <w:jc w:val="both"/>
    </w:pPr>
    <w:rPr>
      <w:rFonts w:ascii="Minion" w:hAnsi="Minion" w:eastAsia="Calibri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link w:val="Heading1Char"/>
    <w:qFormat/>
    <w:rsid w:val="009542ba"/>
    <w:pPr>
      <w:keepNext w:val="true"/>
      <w:keepLines/>
      <w:numPr>
        <w:ilvl w:val="0"/>
        <w:numId w:val="10"/>
      </w:numPr>
      <w:jc w:val="left"/>
      <w:outlineLvl w:val="0"/>
    </w:pPr>
    <w:rPr>
      <w:rFonts w:eastAsia="Times New Roman" w:cs="Times New Roman"/>
      <w:b/>
      <w:caps/>
      <w:color w:val="000000"/>
      <w:u w:val="none" w:color="000000"/>
    </w:rPr>
  </w:style>
  <w:style w:type="paragraph" w:styleId="Heading2">
    <w:name w:val="Heading 2"/>
    <w:basedOn w:val="Heading1"/>
    <w:next w:val="TextBody"/>
    <w:link w:val="Heading2Char"/>
    <w:qFormat/>
    <w:rsid w:val="009542ba"/>
    <w:pPr>
      <w:numPr>
        <w:ilvl w:val="1"/>
        <w:numId w:val="1"/>
      </w:numPr>
      <w:outlineLvl w:val="1"/>
    </w:pPr>
    <w:rPr>
      <w:rFonts w:eastAsia="" w:cs="" w:cstheme="majorBidi" w:eastAsiaTheme="majorEastAsia"/>
      <w:caps w:val="false"/>
      <w:smallCaps w:val="false"/>
      <w:szCs w:val="26"/>
    </w:rPr>
  </w:style>
  <w:style w:type="paragraph" w:styleId="Heading3">
    <w:name w:val="Heading 3"/>
    <w:basedOn w:val="Heading2"/>
    <w:next w:val="TextBodyIndent"/>
    <w:link w:val="Heading3Char"/>
    <w:qFormat/>
    <w:rsid w:val="009542ba"/>
    <w:pPr>
      <w:numPr>
        <w:ilvl w:val="2"/>
        <w:numId w:val="1"/>
      </w:numPr>
      <w:tabs>
        <w:tab w:val="clear" w:pos="720"/>
        <w:tab w:val="left" w:pos="1440" w:leader="none"/>
      </w:tabs>
      <w:outlineLvl w:val="2"/>
    </w:pPr>
    <w:rPr>
      <w:color w:val="auto"/>
    </w:rPr>
  </w:style>
  <w:style w:type="paragraph" w:styleId="Heading4">
    <w:name w:val="Heading 4"/>
    <w:basedOn w:val="Heading3"/>
    <w:next w:val="BodyTextIndent2"/>
    <w:link w:val="Heading4Char"/>
    <w:qFormat/>
    <w:rsid w:val="009542ba"/>
    <w:pPr>
      <w:numPr>
        <w:ilvl w:val="3"/>
        <w:numId w:val="1"/>
      </w:numPr>
      <w:tabs>
        <w:tab w:val="clear" w:pos="1440"/>
        <w:tab w:val="left" w:pos="2160" w:leader="none"/>
      </w:tabs>
      <w:outlineLvl w:val="3"/>
    </w:pPr>
    <w:rPr>
      <w:iCs/>
    </w:rPr>
  </w:style>
  <w:style w:type="paragraph" w:styleId="Heading5">
    <w:name w:val="Heading 5"/>
    <w:basedOn w:val="Heading4"/>
    <w:next w:val="BodyTextIndent3"/>
    <w:link w:val="Heading5Char"/>
    <w:qFormat/>
    <w:rsid w:val="009542ba"/>
    <w:pPr>
      <w:numPr>
        <w:ilvl w:val="4"/>
        <w:numId w:val="8"/>
      </w:numPr>
      <w:tabs>
        <w:tab w:val="clear" w:pos="2160"/>
        <w:tab w:val="left" w:pos="2880" w:leader="none"/>
      </w:tabs>
      <w:outlineLvl w:val="4"/>
    </w:pPr>
    <w:rPr/>
  </w:style>
  <w:style w:type="paragraph" w:styleId="Heading6">
    <w:name w:val="Heading 6"/>
    <w:basedOn w:val="ChapterNumber"/>
    <w:next w:val="ChapterName"/>
    <w:link w:val="Heading6Char"/>
    <w:qFormat/>
    <w:rsid w:val="002445c9"/>
    <w:pPr>
      <w:numPr>
        <w:ilvl w:val="0"/>
        <w:numId w:val="6"/>
      </w:numPr>
      <w:outlineLvl w:val="5"/>
    </w:pPr>
    <w:rPr/>
  </w:style>
  <w:style w:type="paragraph" w:styleId="Heading7">
    <w:name w:val="Heading 7"/>
    <w:basedOn w:val="ChapterNumber"/>
    <w:next w:val="ChapterName"/>
    <w:link w:val="Heading7Char"/>
    <w:semiHidden/>
    <w:qFormat/>
    <w:locked/>
    <w:rsid w:val="002e7eea"/>
    <w:pPr>
      <w:outlineLvl w:val="6"/>
    </w:pPr>
    <w:rPr>
      <w:u w:val="none"/>
    </w:rPr>
  </w:style>
  <w:style w:type="paragraph" w:styleId="Heading8">
    <w:name w:val="Heading 8"/>
    <w:basedOn w:val="Normal"/>
    <w:next w:val="Normal"/>
    <w:link w:val="Heading8Char"/>
    <w:semiHidden/>
    <w:qFormat/>
    <w:locked/>
    <w:rsid w:val="00b5325c"/>
    <w:pPr>
      <w:keepNext w:val="true"/>
      <w:keepLines/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locked/>
    <w:rsid w:val="00b5325c"/>
    <w:pPr>
      <w:keepNext w:val="true"/>
      <w:keepLines/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e40f12"/>
    <w:rPr>
      <w:b/>
      <w:color w:val="808080" w:themeColor="background1" w:themeShade="80"/>
    </w:rPr>
  </w:style>
  <w:style w:type="character" w:styleId="ChapterNumberChar" w:customStyle="1">
    <w:name w:val="Chapter Number Char"/>
    <w:basedOn w:val="DefaultParagraphFont"/>
    <w:link w:val="ChapterNumber"/>
    <w:semiHidden/>
    <w:qFormat/>
    <w:rsid w:val="00e40f12"/>
    <w:rPr>
      <w:b/>
      <w:caps/>
      <w:sz w:val="28"/>
      <w:u w:val="single"/>
    </w:rPr>
  </w:style>
  <w:style w:type="character" w:styleId="ChapterNameChar" w:customStyle="1">
    <w:name w:val="Chapter Name Char"/>
    <w:basedOn w:val="DefaultParagraphFont"/>
    <w:link w:val="ChapterName"/>
    <w:qFormat/>
    <w:rsid w:val="00e40f12"/>
    <w:rPr>
      <w:b/>
      <w:sz w:val="28"/>
    </w:rPr>
  </w:style>
  <w:style w:type="character" w:styleId="SpeakerNameCityChar" w:customStyle="1">
    <w:name w:val="Speaker Name - City Char"/>
    <w:basedOn w:val="DefaultParagraphFont"/>
    <w:link w:val="SpeakerNameCity"/>
    <w:qFormat/>
    <w:rsid w:val="00696653"/>
    <w:rPr>
      <w:i/>
    </w:rPr>
  </w:style>
  <w:style w:type="character" w:styleId="TableofContentsChar" w:customStyle="1">
    <w:name w:val="Table of Contents Char"/>
    <w:basedOn w:val="DefaultParagraphFont"/>
    <w:link w:val="TableofContents"/>
    <w:semiHidden/>
    <w:qFormat/>
    <w:rsid w:val="00e40f12"/>
    <w:rPr/>
  </w:style>
  <w:style w:type="character" w:styleId="Heading1Char" w:customStyle="1">
    <w:name w:val="Heading 1 Char"/>
    <w:basedOn w:val="DefaultParagraphFont"/>
    <w:link w:val="Heading1"/>
    <w:qFormat/>
    <w:rsid w:val="009542ba"/>
    <w:rPr>
      <w:rFonts w:eastAsia="Times New Roman" w:cs="Times New Roman"/>
      <w:b/>
      <w:caps/>
      <w:color w:val="000000"/>
      <w:u w:val="none" w:color="000000"/>
    </w:rPr>
  </w:style>
  <w:style w:type="character" w:styleId="Heading2Char" w:customStyle="1">
    <w:name w:val="Heading 2 Char"/>
    <w:basedOn w:val="DefaultParagraphFont"/>
    <w:link w:val="Heading2"/>
    <w:qFormat/>
    <w:rsid w:val="009542ba"/>
    <w:rPr>
      <w:rFonts w:eastAsia="" w:cs="" w:cstheme="majorBidi" w:eastAsiaTheme="majorEastAsia"/>
      <w:b/>
      <w:color w:val="000000"/>
      <w:szCs w:val="26"/>
      <w:u w:val="none" w:color="000000"/>
    </w:rPr>
  </w:style>
  <w:style w:type="character" w:styleId="Heading3Char" w:customStyle="1">
    <w:name w:val="Heading 3 Char"/>
    <w:basedOn w:val="DefaultParagraphFont"/>
    <w:link w:val="Heading3"/>
    <w:qFormat/>
    <w:rsid w:val="009542ba"/>
    <w:rPr>
      <w:rFonts w:eastAsia="" w:cs="" w:cstheme="majorBidi" w:eastAsiaTheme="majorEastAsia"/>
      <w:b/>
      <w:szCs w:val="26"/>
      <w:u w:val="none" w:color="000000"/>
    </w:rPr>
  </w:style>
  <w:style w:type="character" w:styleId="Heading4Char" w:customStyle="1">
    <w:name w:val="Heading 4 Char"/>
    <w:basedOn w:val="DefaultParagraphFont"/>
    <w:link w:val="Heading4"/>
    <w:qFormat/>
    <w:rsid w:val="009542ba"/>
    <w:rPr>
      <w:rFonts w:eastAsia="" w:cs="" w:cstheme="majorBidi" w:eastAsiaTheme="majorEastAsia"/>
      <w:b/>
      <w:iCs/>
      <w:szCs w:val="26"/>
      <w:u w:val="none" w:color="000000"/>
    </w:rPr>
  </w:style>
  <w:style w:type="character" w:styleId="Heading5Char" w:customStyle="1">
    <w:name w:val="Heading 5 Char"/>
    <w:basedOn w:val="DefaultParagraphFont"/>
    <w:link w:val="Heading5"/>
    <w:qFormat/>
    <w:rsid w:val="009542ba"/>
    <w:rPr>
      <w:rFonts w:eastAsia="" w:cs="" w:cstheme="majorBidi" w:eastAsiaTheme="majorEastAsia"/>
      <w:b/>
      <w:iCs/>
      <w:szCs w:val="26"/>
      <w:u w:val="none" w:color="000000"/>
    </w:rPr>
  </w:style>
  <w:style w:type="character" w:styleId="Heading6Char" w:customStyle="1">
    <w:name w:val="Heading 6 Char"/>
    <w:basedOn w:val="DefaultParagraphFont"/>
    <w:link w:val="Heading6"/>
    <w:qFormat/>
    <w:rsid w:val="002445c9"/>
    <w:rPr>
      <w:b/>
      <w:caps/>
      <w:sz w:val="28"/>
      <w:u w:val="single"/>
    </w:rPr>
  </w:style>
  <w:style w:type="character" w:styleId="BodyTextChar" w:customStyle="1">
    <w:name w:val="Body Text Char"/>
    <w:basedOn w:val="DefaultParagraphFont"/>
    <w:qFormat/>
    <w:rsid w:val="009542ba"/>
    <w:rPr>
      <w:kern w:val="2"/>
    </w:rPr>
  </w:style>
  <w:style w:type="character" w:styleId="InternetLink">
    <w:name w:val="Hyperlink"/>
    <w:basedOn w:val="DefaultParagraphFont"/>
    <w:uiPriority w:val="99"/>
    <w:semiHidden/>
    <w:rsid w:val="00d5796f"/>
    <w:rPr>
      <w:color w:val="0563C1" w:themeColor="hyperlink"/>
      <w:u w:val="single"/>
    </w:rPr>
  </w:style>
  <w:style w:type="character" w:styleId="FootnoteTextChar" w:customStyle="1">
    <w:name w:val="Footnote Text Char"/>
    <w:basedOn w:val="DefaultParagraphFont"/>
    <w:link w:val="Footnote"/>
    <w:uiPriority w:val="99"/>
    <w:semiHidden/>
    <w:qFormat/>
    <w:rsid w:val="00e40f12"/>
    <w:rPr>
      <w:sz w:val="20"/>
      <w:szCs w:val="20"/>
    </w:rPr>
  </w:style>
  <w:style w:type="character" w:styleId="Heading7Char" w:customStyle="1">
    <w:name w:val="Heading 7 Char"/>
    <w:basedOn w:val="DefaultParagraphFont"/>
    <w:link w:val="Heading7"/>
    <w:semiHidden/>
    <w:qFormat/>
    <w:rsid w:val="00f72aa5"/>
    <w:rPr>
      <w:b/>
      <w:caps/>
      <w:sz w:val="28"/>
    </w:rPr>
  </w:style>
  <w:style w:type="character" w:styleId="Heading8Char" w:customStyle="1">
    <w:name w:val="Heading 8 Char"/>
    <w:basedOn w:val="DefaultParagraphFont"/>
    <w:link w:val="Heading8"/>
    <w:semiHidden/>
    <w:qFormat/>
    <w:rsid w:val="00f72aa5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e40f12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MacroTextChar" w:customStyle="1">
    <w:name w:val="Macro Text Char"/>
    <w:basedOn w:val="DefaultParagraphFont"/>
    <w:link w:val="Macro"/>
    <w:semiHidden/>
    <w:qFormat/>
    <w:rsid w:val="00260da5"/>
    <w:rPr>
      <w:rFonts w:ascii="Consolas" w:hAnsi="Consolas" w:cs="Consolas"/>
      <w:sz w:val="20"/>
      <w:szCs w:val="20"/>
    </w:rPr>
  </w:style>
  <w:style w:type="character" w:styleId="FootnoteCharacters">
    <w:name w:val="Footnote Characters"/>
    <w:basedOn w:val="DefaultParagraphFont"/>
    <w:semiHidden/>
    <w:unhideWhenUsed/>
    <w:qFormat/>
    <w:locked/>
    <w:rsid w:val="00d56b78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CaseLawChar" w:customStyle="1">
    <w:name w:val="CaseLaw Char"/>
    <w:basedOn w:val="DefaultParagraphFont"/>
    <w:link w:val="CaseLaw"/>
    <w:semiHidden/>
    <w:qFormat/>
    <w:rsid w:val="00e40f12"/>
    <w:rPr>
      <w:i/>
    </w:rPr>
  </w:style>
  <w:style w:type="character" w:styleId="BodyTextIndentChar" w:customStyle="1">
    <w:name w:val="Body Text Indent Char"/>
    <w:basedOn w:val="DefaultParagraphFont"/>
    <w:qFormat/>
    <w:rsid w:val="00206092"/>
    <w:rPr/>
  </w:style>
  <w:style w:type="character" w:styleId="BodyTextIndent2Char" w:customStyle="1">
    <w:name w:val="Body Text Indent 2 Char"/>
    <w:basedOn w:val="DefaultParagraphFont"/>
    <w:link w:val="BodyTextIndent2"/>
    <w:qFormat/>
    <w:rsid w:val="00206092"/>
    <w:rPr/>
  </w:style>
  <w:style w:type="character" w:styleId="BodyTextIndent3Char" w:customStyle="1">
    <w:name w:val="Body Text Indent 3 Char"/>
    <w:basedOn w:val="DefaultParagraphFont"/>
    <w:link w:val="BodyTextIndent3"/>
    <w:qFormat/>
    <w:rsid w:val="00206092"/>
    <w:rPr>
      <w:kern w:val="2"/>
      <w:szCs w:val="16"/>
    </w:rPr>
  </w:style>
  <w:style w:type="character" w:styleId="BodyTextFirstIndentChar" w:customStyle="1">
    <w:name w:val="Body Text First Indent Char"/>
    <w:basedOn w:val="BodyTextChar"/>
    <w:semiHidden/>
    <w:qFormat/>
    <w:rsid w:val="00e40f12"/>
    <w:rPr>
      <w:kern w:val="2"/>
    </w:rPr>
  </w:style>
  <w:style w:type="character" w:styleId="HeaderChar" w:customStyle="1">
    <w:name w:val="Header Char"/>
    <w:basedOn w:val="DefaultParagraphFont"/>
    <w:link w:val="Header"/>
    <w:semiHidden/>
    <w:qFormat/>
    <w:rsid w:val="00f72aa5"/>
    <w:rPr/>
  </w:style>
  <w:style w:type="character" w:styleId="Strong">
    <w:name w:val="Strong"/>
    <w:basedOn w:val="DefaultParagraphFont"/>
    <w:uiPriority w:val="22"/>
    <w:semiHidden/>
    <w:qFormat/>
    <w:locked/>
    <w:rsid w:val="000430bc"/>
    <w:rPr>
      <w:b/>
      <w:bCs/>
    </w:rPr>
  </w:style>
  <w:style w:type="character" w:styleId="TitleChar" w:customStyle="1">
    <w:name w:val="Title Char"/>
    <w:basedOn w:val="DefaultParagraphFont"/>
    <w:link w:val="Title"/>
    <w:semiHidden/>
    <w:qFormat/>
    <w:rsid w:val="00e40f12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semiHidden/>
    <w:qFormat/>
    <w:rsid w:val="00a45473"/>
    <w:rPr>
      <w:rFonts w:ascii="Calibri" w:hAnsi="Calibri" w:eastAsia=""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styleId="BodyTextFirstIndent2Char" w:customStyle="1">
    <w:name w:val="Body Text First Indent 2 Char"/>
    <w:basedOn w:val="BodyTextIndentChar"/>
    <w:link w:val="BodyTextFirstIndent2"/>
    <w:semiHidden/>
    <w:qFormat/>
    <w:rsid w:val="00e40f12"/>
    <w:rPr/>
  </w:style>
  <w:style w:type="character" w:styleId="ChapterTitlePageChTitleChar" w:customStyle="1">
    <w:name w:val="Chapter Title Page - Ch. Title Char"/>
    <w:basedOn w:val="DefaultParagraphFont"/>
    <w:link w:val="ChapterTitlePageChTitle"/>
    <w:semiHidden/>
    <w:qFormat/>
    <w:rsid w:val="00e40f12"/>
    <w:rPr>
      <w:rFonts w:eastAsia="Calibri" w:cs="Times New Roman"/>
      <w:color w:val="404040"/>
      <w:sz w:val="60"/>
      <w:szCs w:val="60"/>
    </w:rPr>
  </w:style>
  <w:style w:type="character" w:styleId="ChapterTitlePageSpeakerInfoChar" w:customStyle="1">
    <w:name w:val="Chapter Title Page - Speaker Info Char"/>
    <w:basedOn w:val="DefaultParagraphFont"/>
    <w:link w:val="ChapterTitlePageSpeakerInfo"/>
    <w:semiHidden/>
    <w:qFormat/>
    <w:rsid w:val="00e40f12"/>
    <w:rPr>
      <w:rFonts w:eastAsia="Calibri" w:cs="Times New Roman"/>
      <w:i/>
      <w:color w:val="404040"/>
      <w:sz w:val="40"/>
      <w:szCs w:val="22"/>
    </w:rPr>
  </w:style>
  <w:style w:type="character" w:styleId="PlaceholderText">
    <w:name w:val="Placeholder Text"/>
    <w:basedOn w:val="DefaultParagraphFont"/>
    <w:semiHidden/>
    <w:qFormat/>
    <w:locked/>
    <w:rsid w:val="00ed6a56"/>
    <w:rPr>
      <w:color w:val="808080"/>
    </w:rPr>
  </w:style>
  <w:style w:type="character" w:styleId="NumberedListChar" w:customStyle="1">
    <w:name w:val="Numbered List Char"/>
    <w:basedOn w:val="DefaultParagraphFont"/>
    <w:link w:val="NumberedList"/>
    <w:semiHidden/>
    <w:qFormat/>
    <w:rsid w:val="00e40f12"/>
    <w:rPr/>
  </w:style>
  <w:style w:type="character" w:styleId="SpeakerInfoChTitlePageChar" w:customStyle="1">
    <w:name w:val="Speaker Info - Ch Title Page Char"/>
    <w:basedOn w:val="DefaultParagraphFont"/>
    <w:link w:val="SpeakerInfoChTitlePage"/>
    <w:semiHidden/>
    <w:qFormat/>
    <w:rsid w:val="00e40f12"/>
    <w:rPr>
      <w:rFonts w:eastAsia="Calibri" w:cs="Times New Roman"/>
      <w:i/>
      <w:color w:val="404040"/>
      <w:sz w:val="40"/>
      <w:szCs w:val="22"/>
    </w:rPr>
  </w:style>
  <w:style w:type="character" w:styleId="BodyText2Char" w:customStyle="1">
    <w:name w:val="Body Text 2 Char"/>
    <w:basedOn w:val="DefaultParagraphFont"/>
    <w:link w:val="BodyText2"/>
    <w:qFormat/>
    <w:rsid w:val="00f64273"/>
    <w:rPr/>
  </w:style>
  <w:style w:type="character" w:styleId="BodyText3Char" w:customStyle="1">
    <w:name w:val="Body Text 3 Char"/>
    <w:basedOn w:val="DefaultParagraphFont"/>
    <w:link w:val="BodyText3"/>
    <w:qFormat/>
    <w:rsid w:val="00e40f12"/>
    <w:rPr>
      <w:szCs w:val="16"/>
    </w:rPr>
  </w:style>
  <w:style w:type="character" w:styleId="BodyText4Char" w:customStyle="1">
    <w:name w:val="Body Text 4 Char"/>
    <w:basedOn w:val="BodyTextChar"/>
    <w:link w:val="BodyText4"/>
    <w:semiHidden/>
    <w:qFormat/>
    <w:rsid w:val="00e40f12"/>
    <w:rPr>
      <w:kern w:val="2"/>
    </w:rPr>
  </w:style>
  <w:style w:type="character" w:styleId="EndnoteTextChar" w:customStyle="1">
    <w:name w:val="Endnote Text Char"/>
    <w:basedOn w:val="DefaultParagraphFont"/>
    <w:link w:val="Endnote"/>
    <w:uiPriority w:val="99"/>
    <w:semiHidden/>
    <w:qFormat/>
    <w:rsid w:val="00102f27"/>
    <w:rPr>
      <w:rFonts w:eastAsia="" w:eastAsiaTheme="minorEastAsia"/>
      <w:sz w:val="20"/>
      <w:szCs w:val="20"/>
    </w:rPr>
  </w:style>
  <w:style w:type="character" w:styleId="NumberedParagraphLevel3Char" w:customStyle="1">
    <w:name w:val="Numbered Paragraph - Level 3 Char"/>
    <w:basedOn w:val="BodyTextChar"/>
    <w:link w:val="NumberedParagraphLevel3"/>
    <w:semiHidden/>
    <w:qFormat/>
    <w:rsid w:val="00e40f12"/>
    <w:rPr>
      <w:kern w:val="2"/>
    </w:rPr>
  </w:style>
  <w:style w:type="character" w:styleId="3bParagraphOutlineChar" w:customStyle="1">
    <w:name w:val="3b - Paragraph Outline Char"/>
    <w:basedOn w:val="BodyTextChar"/>
    <w:link w:val="3bParagraphOutline"/>
    <w:qFormat/>
    <w:rsid w:val="00f64273"/>
    <w:rPr>
      <w:kern w:val="2"/>
    </w:rPr>
  </w:style>
  <w:style w:type="character" w:styleId="1bListChar" w:customStyle="1">
    <w:name w:val="1b - List Char"/>
    <w:basedOn w:val="BodyTextChar"/>
    <w:link w:val="1bList"/>
    <w:qFormat/>
    <w:rsid w:val="00c26eda"/>
    <w:rPr>
      <w:kern w:val="2"/>
    </w:rPr>
  </w:style>
  <w:style w:type="character" w:styleId="2bListChar" w:customStyle="1">
    <w:name w:val="2b - List Char"/>
    <w:basedOn w:val="1bListChar"/>
    <w:link w:val="2bList"/>
    <w:qFormat/>
    <w:rsid w:val="001954e6"/>
    <w:rPr>
      <w:kern w:val="2"/>
    </w:rPr>
  </w:style>
  <w:style w:type="character" w:styleId="3bListChar" w:customStyle="1">
    <w:name w:val="3b - List Char"/>
    <w:basedOn w:val="BodyTextIndent2Char"/>
    <w:link w:val="3bList"/>
    <w:qFormat/>
    <w:rsid w:val="001954e6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rimson Text" w:hAnsi="Crimson Text" w:eastAsia="Noto Sans CJK SC" w:cs="Lucida Sans"/>
      <w:sz w:val="28"/>
      <w:szCs w:val="28"/>
    </w:rPr>
  </w:style>
  <w:style w:type="paragraph" w:styleId="TextBody">
    <w:name w:val="Body Text"/>
    <w:basedOn w:val="Normal"/>
    <w:link w:val="BodyTextChar"/>
    <w:qFormat/>
    <w:rsid w:val="009542ba"/>
    <w:pPr/>
    <w:rPr>
      <w:kern w:val="2"/>
    </w:rPr>
  </w:style>
  <w:style w:type="paragraph" w:styleId="List">
    <w:name w:val="List"/>
    <w:basedOn w:val="Normal"/>
    <w:semiHidden/>
    <w:qFormat/>
    <w:rsid w:val="00f72aa5"/>
    <w:pPr>
      <w:numPr>
        <w:ilvl w:val="0"/>
        <w:numId w:val="5"/>
      </w:numPr>
      <w:spacing w:before="0" w:after="240"/>
      <w:ind w:left="1440" w:hanging="72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rimson Text" w:hAnsi="Crimson Text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rimson Text" w:hAnsi="Crimson Text" w:cs="Lucida San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semiHidden/>
    <w:qFormat/>
    <w:rsid w:val="00c16ea7"/>
    <w:pPr>
      <w:pBdr>
        <w:top w:val="single" w:sz="2" w:space="8" w:color="000000"/>
      </w:pBdr>
      <w:spacing w:lineRule="auto" w:line="240" w:before="0" w:after="0"/>
      <w:ind w:hanging="0"/>
    </w:pPr>
    <w:rPr>
      <w:b/>
      <w:color w:val="808080" w:themeColor="background1" w:themeShade="80"/>
    </w:rPr>
  </w:style>
  <w:style w:type="paragraph" w:styleId="ChapterNumber" w:customStyle="1">
    <w:name w:val="Chapter Number"/>
    <w:basedOn w:val="Normal"/>
    <w:next w:val="ChapterName"/>
    <w:link w:val="ChapterNumberChar"/>
    <w:semiHidden/>
    <w:qFormat/>
    <w:rsid w:val="00b5325c"/>
    <w:pPr>
      <w:spacing w:lineRule="auto" w:line="240" w:before="0" w:after="40"/>
      <w:ind w:hanging="0"/>
      <w:jc w:val="center"/>
    </w:pPr>
    <w:rPr>
      <w:b/>
      <w:caps/>
      <w:sz w:val="28"/>
      <w:u w:val="single"/>
    </w:rPr>
  </w:style>
  <w:style w:type="paragraph" w:styleId="ChapterName" w:customStyle="1">
    <w:name w:val="Chapter Name"/>
    <w:basedOn w:val="Normal"/>
    <w:next w:val="SpeakerNameCity"/>
    <w:link w:val="ChapterNameChar"/>
    <w:qFormat/>
    <w:rsid w:val="00b5325c"/>
    <w:pPr>
      <w:spacing w:lineRule="auto" w:line="240"/>
      <w:ind w:hanging="0"/>
      <w:jc w:val="center"/>
    </w:pPr>
    <w:rPr>
      <w:b/>
      <w:sz w:val="28"/>
    </w:rPr>
  </w:style>
  <w:style w:type="paragraph" w:styleId="SpeakerNameCity" w:customStyle="1">
    <w:name w:val="Speaker Name - City"/>
    <w:basedOn w:val="Normal"/>
    <w:next w:val="Normal"/>
    <w:link w:val="SpeakerNameCityChar"/>
    <w:qFormat/>
    <w:rsid w:val="00d474f7"/>
    <w:pPr>
      <w:spacing w:before="0" w:after="480"/>
      <w:ind w:hanging="0"/>
      <w:jc w:val="center"/>
    </w:pPr>
    <w:rPr>
      <w:i/>
    </w:rPr>
  </w:style>
  <w:style w:type="paragraph" w:styleId="TableofContents" w:customStyle="1">
    <w:name w:val="Table of Contents"/>
    <w:basedOn w:val="Normal"/>
    <w:link w:val="TableofContentsChar"/>
    <w:semiHidden/>
    <w:qFormat/>
    <w:rsid w:val="007116a7"/>
    <w:pPr>
      <w:tabs>
        <w:tab w:val="left" w:pos="0" w:leader="none"/>
        <w:tab w:val="left" w:pos="720" w:leader="none"/>
        <w:tab w:val="left" w:pos="1440" w:leader="none"/>
        <w:tab w:val="right" w:pos="8640" w:leader="dot"/>
      </w:tabs>
      <w:spacing w:before="0" w:after="20"/>
      <w:ind w:hanging="0"/>
    </w:pPr>
    <w:rPr/>
  </w:style>
  <w:style w:type="paragraph" w:styleId="ListParagraph">
    <w:name w:val="List Paragraph"/>
    <w:basedOn w:val="Normal"/>
    <w:uiPriority w:val="1"/>
    <w:semiHidden/>
    <w:qFormat/>
    <w:rsid w:val="003021fd"/>
    <w:pPr>
      <w:spacing w:before="0" w:after="240"/>
      <w:ind w:left="1440" w:hanging="0"/>
      <w:contextualSpacing/>
    </w:pPr>
    <w:rPr/>
  </w:style>
  <w:style w:type="paragraph" w:styleId="Contents1">
    <w:name w:val="TOC 1"/>
    <w:basedOn w:val="Normal"/>
    <w:next w:val="Normal"/>
    <w:uiPriority w:val="1"/>
    <w:semiHidden/>
    <w:qFormat/>
    <w:rsid w:val="003021fd"/>
    <w:pPr>
      <w:numPr>
        <w:ilvl w:val="0"/>
        <w:numId w:val="2"/>
      </w:numPr>
      <w:spacing w:before="0" w:after="0"/>
      <w:ind w:hanging="720"/>
    </w:pPr>
    <w:rPr/>
  </w:style>
  <w:style w:type="paragraph" w:styleId="BlockQuote" w:customStyle="1">
    <w:name w:val="Block Quote"/>
    <w:basedOn w:val="Normal"/>
    <w:next w:val="TextBody"/>
    <w:semiHidden/>
    <w:qFormat/>
    <w:rsid w:val="00021df8"/>
    <w:pPr>
      <w:ind w:left="720" w:right="720" w:hanging="0"/>
    </w:pPr>
    <w:rPr/>
  </w:style>
  <w:style w:type="paragraph" w:styleId="Footnote">
    <w:name w:val="Footnote Text"/>
    <w:basedOn w:val="Normal"/>
    <w:link w:val="FootnoteTextChar"/>
    <w:uiPriority w:val="99"/>
    <w:semiHidden/>
    <w:rsid w:val="00102f27"/>
    <w:pPr>
      <w:spacing w:lineRule="auto" w:line="240" w:before="0" w:after="0"/>
      <w:ind w:hanging="0"/>
    </w:pPr>
    <w:rPr>
      <w:sz w:val="20"/>
      <w:szCs w:val="20"/>
    </w:rPr>
  </w:style>
  <w:style w:type="paragraph" w:styleId="Macro">
    <w:name w:val="macro"/>
    <w:link w:val="MacroTextChar"/>
    <w:semiHidden/>
    <w:unhideWhenUsed/>
    <w:qFormat/>
    <w:rsid w:val="00260da5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lineRule="auto" w:line="288" w:before="0" w:after="0"/>
      <w:ind w:firstLine="720"/>
      <w:jc w:val="both"/>
    </w:pPr>
    <w:rPr>
      <w:rFonts w:ascii="Consolas" w:hAnsi="Consolas" w:eastAsia="Calibri" w:cs="Consolas" w:eastAsiaTheme="minorHAnsi"/>
      <w:color w:val="auto"/>
      <w:kern w:val="0"/>
      <w:sz w:val="20"/>
      <w:szCs w:val="20"/>
      <w:lang w:val="en-US" w:eastAsia="en-US" w:bidi="ar-SA"/>
    </w:rPr>
  </w:style>
  <w:style w:type="paragraph" w:styleId="Contents2">
    <w:name w:val="TOC 2"/>
    <w:basedOn w:val="Normal"/>
    <w:next w:val="Normal"/>
    <w:uiPriority w:val="1"/>
    <w:semiHidden/>
    <w:qFormat/>
    <w:rsid w:val="003021fd"/>
    <w:pPr>
      <w:numPr>
        <w:ilvl w:val="0"/>
        <w:numId w:val="3"/>
      </w:numPr>
      <w:spacing w:before="0" w:after="0"/>
      <w:ind w:hanging="720"/>
    </w:pPr>
    <w:rPr/>
  </w:style>
  <w:style w:type="paragraph" w:styleId="Contents3">
    <w:name w:val="TOC 3"/>
    <w:basedOn w:val="Normal"/>
    <w:next w:val="Normal"/>
    <w:uiPriority w:val="1"/>
    <w:semiHidden/>
    <w:qFormat/>
    <w:rsid w:val="003021fd"/>
    <w:pPr>
      <w:numPr>
        <w:ilvl w:val="0"/>
        <w:numId w:val="4"/>
      </w:numPr>
      <w:spacing w:before="0" w:after="0"/>
      <w:ind w:hanging="720"/>
    </w:pPr>
    <w:rPr/>
  </w:style>
  <w:style w:type="paragraph" w:styleId="CaseLaw" w:customStyle="1">
    <w:name w:val="CaseLaw"/>
    <w:basedOn w:val="Normal"/>
    <w:next w:val="Normal"/>
    <w:link w:val="CaseLawChar"/>
    <w:semiHidden/>
    <w:qFormat/>
    <w:rsid w:val="00cf33c0"/>
    <w:pPr/>
    <w:rPr>
      <w:i/>
    </w:rPr>
  </w:style>
  <w:style w:type="paragraph" w:styleId="TextBodyIndent">
    <w:name w:val="Body Text Indent"/>
    <w:basedOn w:val="TextBody"/>
    <w:link w:val="BodyTextFirstIndentChar"/>
    <w:semiHidden/>
    <w:qFormat/>
    <w:locked/>
    <w:rsid w:val="00f72aa5"/>
    <w:pPr/>
    <w:rPr/>
  </w:style>
  <w:style w:type="paragraph" w:styleId="BodyTextIndent2">
    <w:name w:val="Body Text Indent 2"/>
    <w:basedOn w:val="TextBody"/>
    <w:link w:val="BodyTextIndent2Char"/>
    <w:qFormat/>
    <w:rsid w:val="00206092"/>
    <w:pPr>
      <w:ind w:firstLine="1440"/>
    </w:pPr>
    <w:rPr>
      <w:kern w:val="0"/>
    </w:rPr>
  </w:style>
  <w:style w:type="paragraph" w:styleId="BodyTextIndent3">
    <w:name w:val="Body Text Indent 3"/>
    <w:basedOn w:val="BodyTextIndent2"/>
    <w:link w:val="BodyTextIndent3Char"/>
    <w:qFormat/>
    <w:rsid w:val="00206092"/>
    <w:pPr>
      <w:ind w:firstLine="2160"/>
    </w:pPr>
    <w:rPr>
      <w:kern w:val="2"/>
      <w:szCs w:val="16"/>
    </w:rPr>
  </w:style>
  <w:style w:type="paragraph" w:styleId="Header">
    <w:name w:val="Header"/>
    <w:basedOn w:val="Normal"/>
    <w:link w:val="HeaderChar"/>
    <w:semiHidden/>
    <w:locked/>
    <w:rsid w:val="00b6147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lockText">
    <w:name w:val="Block Text"/>
    <w:basedOn w:val="Normal"/>
    <w:semiHidden/>
    <w:qFormat/>
    <w:locked/>
    <w:rsid w:val="00f72aa5"/>
    <w:pPr>
      <w:ind w:left="720" w:right="720" w:hanging="0"/>
    </w:pPr>
    <w:rPr>
      <w:rFonts w:eastAsia="" w:eastAsiaTheme="minorEastAsia"/>
      <w:iCs/>
      <w:sz w:val="22"/>
    </w:rPr>
  </w:style>
  <w:style w:type="paragraph" w:styleId="NormalWeb">
    <w:name w:val="Normal (Web)"/>
    <w:basedOn w:val="Normal"/>
    <w:uiPriority w:val="99"/>
    <w:semiHidden/>
    <w:unhideWhenUsed/>
    <w:qFormat/>
    <w:locked/>
    <w:rsid w:val="000430bc"/>
    <w:pPr>
      <w:spacing w:lineRule="auto" w:line="240"/>
      <w:ind w:hanging="0"/>
      <w:jc w:val="left"/>
    </w:pPr>
    <w:rPr>
      <w:rFonts w:ascii="Times New Roman" w:hAnsi="Times New Roman" w:eastAsia="Times New Roman" w:cs="Times New Roman"/>
    </w:rPr>
  </w:style>
  <w:style w:type="paragraph" w:styleId="ListBullet3">
    <w:name w:val="List Bullet 3"/>
    <w:basedOn w:val="Normal"/>
    <w:semiHidden/>
    <w:unhideWhenUsed/>
    <w:qFormat/>
    <w:locked/>
    <w:rsid w:val="00035a8d"/>
    <w:pPr>
      <w:numPr>
        <w:ilvl w:val="0"/>
        <w:numId w:val="7"/>
      </w:numPr>
      <w:spacing w:before="0" w:after="240"/>
      <w:contextualSpacing/>
    </w:pPr>
    <w:rPr/>
  </w:style>
  <w:style w:type="paragraph" w:styleId="Title">
    <w:name w:val="Title"/>
    <w:basedOn w:val="Normal"/>
    <w:next w:val="Normal"/>
    <w:link w:val="TitleChar"/>
    <w:semiHidden/>
    <w:qFormat/>
    <w:locked/>
    <w:rsid w:val="00a45473"/>
    <w:pPr>
      <w:spacing w:lineRule="auto" w:line="240" w:before="0" w:after="0"/>
      <w:contextualSpacing/>
      <w:jc w:val="center"/>
    </w:pPr>
    <w:rPr>
      <w:rFonts w:ascii="Minion Pro" w:hAnsi="Minion Pro" w:eastAsia="" w:cs="" w:cstheme="majorBidi" w:eastAsiaTheme="majorEastAsia"/>
      <w:b/>
      <w:spacing w:val="-10"/>
      <w:kern w:val="2"/>
      <w:sz w:val="28"/>
      <w:szCs w:val="56"/>
    </w:rPr>
  </w:style>
  <w:style w:type="paragraph" w:styleId="Subtitle">
    <w:name w:val="Subtitle"/>
    <w:basedOn w:val="Normal"/>
    <w:next w:val="Normal"/>
    <w:link w:val="SubtitleChar"/>
    <w:semiHidden/>
    <w:unhideWhenUsed/>
    <w:qFormat/>
    <w:locked/>
    <w:rsid w:val="00a45473"/>
    <w:pPr>
      <w:spacing w:before="0" w:after="160"/>
      <w:ind w:firstLine="720"/>
    </w:pPr>
    <w:rPr>
      <w:rFonts w:ascii="Calibri" w:hAnsi="Calibri" w:eastAsia=""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paragraph" w:styleId="BodyTextFirstIndent2">
    <w:name w:val="Body Text First Indent 2"/>
    <w:basedOn w:val="TextBodyIndent"/>
    <w:link w:val="BodyTextFirstIndent2Char"/>
    <w:semiHidden/>
    <w:qFormat/>
    <w:locked/>
    <w:rsid w:val="00f72aa5"/>
    <w:pPr/>
    <w:rPr/>
  </w:style>
  <w:style w:type="paragraph" w:styleId="Contents4">
    <w:name w:val="TOC 4"/>
    <w:basedOn w:val="Normal"/>
    <w:uiPriority w:val="1"/>
    <w:semiHidden/>
    <w:qFormat/>
    <w:rsid w:val="00f72aa5"/>
    <w:pPr>
      <w:widowControl w:val="false"/>
      <w:spacing w:before="0" w:after="0"/>
      <w:ind w:left="2880" w:hanging="720"/>
      <w:jc w:val="left"/>
    </w:pPr>
    <w:rPr>
      <w:rFonts w:eastAsia="Times New Roman" w:cs="Times New Roman"/>
      <w:bCs/>
    </w:rPr>
  </w:style>
  <w:style w:type="paragraph" w:styleId="TableParagraph" w:customStyle="1">
    <w:name w:val="Table Paragraph"/>
    <w:basedOn w:val="Normal"/>
    <w:uiPriority w:val="1"/>
    <w:semiHidden/>
    <w:qFormat/>
    <w:rsid w:val="00f72aa5"/>
    <w:pPr>
      <w:spacing w:before="0" w:after="0"/>
      <w:ind w:hanging="0"/>
      <w:jc w:val="left"/>
    </w:pPr>
    <w:rPr>
      <w:rFonts w:eastAsia="Times New Roman" w:cs="Times New Roman"/>
      <w:szCs w:val="22"/>
    </w:rPr>
  </w:style>
  <w:style w:type="paragraph" w:styleId="ChapterTitlePageChTitle" w:customStyle="1">
    <w:name w:val="Chapter Title Page - Ch. Title"/>
    <w:basedOn w:val="Normal"/>
    <w:link w:val="ChapterTitlePageChTitleChar"/>
    <w:semiHidden/>
    <w:qFormat/>
    <w:rsid w:val="007a077b"/>
    <w:pPr>
      <w:spacing w:lineRule="auto" w:line="259" w:before="0" w:after="1800"/>
      <w:ind w:hanging="0"/>
      <w:jc w:val="center"/>
    </w:pPr>
    <w:rPr>
      <w:rFonts w:eastAsia="Calibri" w:cs="Times New Roman"/>
      <w:color w:val="404040"/>
      <w:sz w:val="60"/>
      <w:szCs w:val="60"/>
    </w:rPr>
  </w:style>
  <w:style w:type="paragraph" w:styleId="ChapterTitlePageSpeakerInfo" w:customStyle="1">
    <w:name w:val="Chapter Title Page - Speaker Info"/>
    <w:basedOn w:val="Normal"/>
    <w:link w:val="ChapterTitlePageSpeakerInfoChar"/>
    <w:semiHidden/>
    <w:qFormat/>
    <w:rsid w:val="007a077b"/>
    <w:pPr>
      <w:spacing w:lineRule="auto" w:line="259" w:before="0" w:after="0"/>
      <w:ind w:hanging="0"/>
      <w:jc w:val="center"/>
    </w:pPr>
    <w:rPr>
      <w:rFonts w:eastAsia="Calibri" w:cs="Times New Roman"/>
      <w:i/>
      <w:color w:val="404040"/>
      <w:sz w:val="40"/>
      <w:szCs w:val="22"/>
    </w:rPr>
  </w:style>
  <w:style w:type="paragraph" w:styleId="ListBullet2">
    <w:name w:val="List Bullet 2"/>
    <w:basedOn w:val="Normal"/>
    <w:semiHidden/>
    <w:qFormat/>
    <w:locked/>
    <w:rsid w:val="00f72aa5"/>
    <w:pPr>
      <w:spacing w:before="0" w:after="240"/>
      <w:ind w:hanging="0"/>
      <w:contextualSpacing/>
    </w:pPr>
    <w:rPr/>
  </w:style>
  <w:style w:type="paragraph" w:styleId="NumberedList" w:customStyle="1">
    <w:name w:val="Numbered List"/>
    <w:basedOn w:val="ListBullet4"/>
    <w:link w:val="NumberedListChar"/>
    <w:semiHidden/>
    <w:qFormat/>
    <w:rsid w:val="00f72c24"/>
    <w:pPr>
      <w:numPr>
        <w:ilvl w:val="0"/>
        <w:numId w:val="9"/>
      </w:numPr>
      <w:ind w:left="2160" w:hanging="720"/>
    </w:pPr>
    <w:rPr/>
  </w:style>
  <w:style w:type="paragraph" w:styleId="ListBullet4">
    <w:name w:val="List Bullet 4"/>
    <w:basedOn w:val="Normal"/>
    <w:semiHidden/>
    <w:unhideWhenUsed/>
    <w:qFormat/>
    <w:locked/>
    <w:rsid w:val="00f377b5"/>
    <w:pPr>
      <w:spacing w:before="0" w:after="240"/>
      <w:ind w:left="1440" w:hanging="720"/>
      <w:contextualSpacing/>
    </w:pPr>
    <w:rPr/>
  </w:style>
  <w:style w:type="paragraph" w:styleId="SpeakerInfoChTitlePage" w:customStyle="1">
    <w:name w:val="Speaker Info - Ch Title Page"/>
    <w:basedOn w:val="Normal"/>
    <w:link w:val="SpeakerInfoChTitlePageChar"/>
    <w:semiHidden/>
    <w:qFormat/>
    <w:rsid w:val="00134a1d"/>
    <w:pPr>
      <w:spacing w:before="0" w:after="0"/>
      <w:ind w:left="720" w:right="720" w:hanging="0"/>
      <w:jc w:val="center"/>
    </w:pPr>
    <w:rPr>
      <w:rFonts w:eastAsia="Calibri" w:cs="Times New Roman"/>
      <w:i/>
      <w:color w:val="404040"/>
      <w:sz w:val="40"/>
      <w:szCs w:val="22"/>
    </w:rPr>
  </w:style>
  <w:style w:type="paragraph" w:styleId="BodyText2">
    <w:name w:val="Body Text 2"/>
    <w:basedOn w:val="Normal"/>
    <w:link w:val="BodyText2Char"/>
    <w:qFormat/>
    <w:locked/>
    <w:rsid w:val="00e40f12"/>
    <w:pPr>
      <w:spacing w:before="0" w:after="240"/>
      <w:ind w:hanging="0"/>
      <w:contextualSpacing/>
    </w:pPr>
    <w:rPr/>
  </w:style>
  <w:style w:type="paragraph" w:styleId="BodyText3">
    <w:name w:val="Body Text 3"/>
    <w:basedOn w:val="Normal"/>
    <w:link w:val="BodyText3Char"/>
    <w:qFormat/>
    <w:locked/>
    <w:rsid w:val="00f64273"/>
    <w:pPr>
      <w:tabs>
        <w:tab w:val="clear" w:pos="720"/>
        <w:tab w:val="left" w:pos="2160" w:leader="none"/>
      </w:tabs>
      <w:spacing w:before="0" w:after="240"/>
      <w:ind w:left="2160" w:hanging="720"/>
      <w:contextualSpacing/>
    </w:pPr>
    <w:rPr>
      <w:szCs w:val="16"/>
    </w:rPr>
  </w:style>
  <w:style w:type="paragraph" w:styleId="BodyText4" w:customStyle="1">
    <w:name w:val="Body Text 4"/>
    <w:basedOn w:val="TextBody"/>
    <w:link w:val="BodyText4Char"/>
    <w:semiHidden/>
    <w:qFormat/>
    <w:rsid w:val="00102f27"/>
    <w:pPr>
      <w:spacing w:before="0" w:after="240"/>
      <w:ind w:hanging="0"/>
      <w:contextualSpacing/>
    </w:pPr>
    <w:rPr/>
  </w:style>
  <w:style w:type="paragraph" w:styleId="Endnote">
    <w:name w:val="Endnote Text"/>
    <w:basedOn w:val="Normal"/>
    <w:link w:val="EndnoteTextChar"/>
    <w:uiPriority w:val="99"/>
    <w:semiHidden/>
    <w:unhideWhenUsed/>
    <w:qFormat/>
    <w:locked/>
    <w:rsid w:val="00102f27"/>
    <w:pPr>
      <w:spacing w:lineRule="auto" w:line="240" w:before="0" w:after="0"/>
      <w:ind w:hanging="0"/>
    </w:pPr>
    <w:rPr>
      <w:rFonts w:eastAsia="" w:eastAsiaTheme="minorEastAsia"/>
      <w:sz w:val="20"/>
      <w:szCs w:val="20"/>
    </w:rPr>
  </w:style>
  <w:style w:type="paragraph" w:styleId="NumberedParagraphLevel3" w:customStyle="1">
    <w:name w:val="Numbered Paragraph - Level 3"/>
    <w:basedOn w:val="TextBody"/>
    <w:link w:val="NumberedParagraphLevel3Char"/>
    <w:semiHidden/>
    <w:qFormat/>
    <w:rsid w:val="00f64273"/>
    <w:pPr>
      <w:spacing w:before="0" w:after="240"/>
      <w:ind w:hanging="0"/>
      <w:contextualSpacing/>
    </w:pPr>
    <w:rPr/>
  </w:style>
  <w:style w:type="paragraph" w:styleId="3bParagraphOutline" w:customStyle="1">
    <w:name w:val="3b - Paragraph Outline"/>
    <w:basedOn w:val="TextBody"/>
    <w:link w:val="3bParagraphOutlineChar"/>
    <w:qFormat/>
    <w:rsid w:val="00e40f12"/>
    <w:pPr>
      <w:numPr>
        <w:ilvl w:val="3"/>
        <w:numId w:val="11"/>
      </w:numPr>
      <w:spacing w:before="0" w:after="240"/>
      <w:contextualSpacing/>
    </w:pPr>
    <w:rPr/>
  </w:style>
  <w:style w:type="paragraph" w:styleId="1bList" w:customStyle="1">
    <w:name w:val="1b - List"/>
    <w:basedOn w:val="TextBody"/>
    <w:link w:val="1bListChar"/>
    <w:qFormat/>
    <w:rsid w:val="00c26eda"/>
    <w:pPr>
      <w:numPr>
        <w:ilvl w:val="0"/>
        <w:numId w:val="12"/>
      </w:numPr>
    </w:pPr>
    <w:rPr/>
  </w:style>
  <w:style w:type="paragraph" w:styleId="2bList" w:customStyle="1">
    <w:name w:val="2b - List"/>
    <w:basedOn w:val="1bList"/>
    <w:link w:val="2bListChar"/>
    <w:qFormat/>
    <w:rsid w:val="001954e6"/>
    <w:pPr>
      <w:numPr>
        <w:ilvl w:val="0"/>
        <w:numId w:val="13"/>
      </w:numPr>
      <w:ind w:left="1800" w:firstLine="720"/>
    </w:pPr>
    <w:rPr/>
  </w:style>
  <w:style w:type="paragraph" w:styleId="3bList" w:customStyle="1">
    <w:name w:val="3b - List"/>
    <w:basedOn w:val="BodyTextIndent2"/>
    <w:link w:val="3bListChar"/>
    <w:qFormat/>
    <w:rsid w:val="001954e6"/>
    <w:pPr>
      <w:numPr>
        <w:ilvl w:val="0"/>
        <w:numId w:val="14"/>
      </w:numPr>
      <w:ind w:left="2520" w:firstLine="144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NCBAOutline" w:customStyle="1">
    <w:name w:val="NCBA Outline"/>
    <w:uiPriority w:val="99"/>
    <w:qFormat/>
    <w:rsid w:val="009f1181"/>
  </w:style>
  <w:style w:type="numbering" w:styleId="NCBALists" w:customStyle="1">
    <w:name w:val="NCBA Lists"/>
    <w:uiPriority w:val="99"/>
    <w:qFormat/>
    <w:rsid w:val="00e40f12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<Relationship Id="rId7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Moderator + 2 Panelists"/>
        <w:style w:val="Speaker Name - City"/>
        <w:category>
          <w:name w:val="Manuscript"/>
          <w:gallery w:val="autoTxt"/>
        </w:category>
        <w:behaviors>
          <w:behavior w:val="content"/>
        </w:behaviors>
        <w:guid w:val="{5EC3C460-287E-4870-A43C-ED1ECC80D381}"/>
      </w:docPartPr>
      <w:docPartBody>
        <w:p w:rsidR="00D7544A" w:rsidRDefault="00D7544A" w:rsidP="00437C5D">
          <w:pPr>
            <w:pStyle w:val="SpeakerName-City"/>
            <w:spacing w:after="0"/>
          </w:pPr>
          <w:r w:rsidRPr="003B4479">
            <w:fldChar w:fldCharType="begin"/>
          </w:r>
          <w:r w:rsidRPr="003B4479">
            <w:instrText xml:space="preserve"> AUTOTEXTLIST </w:instrText>
          </w:r>
          <w:r>
            <w:instrText xml:space="preserve"> </w:instrText>
          </w:r>
          <w:r w:rsidRPr="003B4479">
            <w:fldChar w:fldCharType="separate"/>
          </w:r>
          <w:bookmarkStart w:id="0" w:name="chI_authors"/>
          <w:r w:rsidRPr="009B5260">
            <w:rPr>
              <w:i w:val="0"/>
              <w:u w:val="single"/>
            </w:rPr>
            <w:t>Moderator</w:t>
          </w:r>
          <w:r w:rsidRPr="009B5260">
            <w:rPr>
              <w:i w:val="0"/>
            </w:rPr>
            <w:t>:</w:t>
          </w:r>
          <w:r>
            <w:t xml:space="preserve"> </w:t>
          </w:r>
          <w:r w:rsidRPr="003B4479">
            <w:rPr>
              <w:sz w:val="28"/>
            </w:rPr>
            <w:fldChar w:fldCharType="begin"/>
          </w:r>
          <w:r w:rsidRPr="003B4479">
            <w:instrText xml:space="preserve"> AUTOTEXTLIST </w:instrText>
          </w:r>
          <w:r>
            <w:instrText xml:space="preserve"> </w:instrText>
          </w:r>
          <w:r w:rsidRPr="003B4479">
            <w:rPr>
              <w:sz w:val="28"/>
            </w:rPr>
            <w:fldChar w:fldCharType="separate"/>
          </w:r>
          <w:sdt>
            <w:sdtPr>
              <w:rPr>
                <w:rStyle w:val="SpeakerName-CityChar"/>
              </w:rPr>
              <w:alias w:val="Click to enter"/>
              <w:tag w:val="Moderator Name"/>
              <w:id w:val="-1129936108"/>
              <w:placeholder>
                <w:docPart w:val="FD2CE9E02F22492DA65A2386728BD4D9"/>
              </w:placeholder>
              <w:temporary/>
              <w:showingPlcHdr/>
              <w15:appearance w15:val="tags"/>
            </w:sdtPr>
            <w:sdtEndPr>
              <w:rPr>
                <w:rStyle w:val="DefaultParagraphFont"/>
                <w:i/>
              </w:rPr>
            </w:sdtEndPr>
            <w:sdtContent>
              <w:r>
                <w:t>Moderator Name</w:t>
              </w:r>
            </w:sdtContent>
          </w:sdt>
          <w:r>
            <w:t xml:space="preserve"> </w:t>
          </w:r>
          <w:r w:rsidRPr="00013648">
            <w:rPr>
              <w:rFonts w:cs="Times New Roman"/>
              <w:szCs w:val="28"/>
            </w:rPr>
            <w:t>–</w:t>
          </w:r>
          <w:r w:rsidRPr="00272D48">
            <w:t xml:space="preserve"> </w:t>
          </w:r>
          <w:sdt>
            <w:sdtPr>
              <w:rPr>
                <w:rStyle w:val="SpeakerName-CityChar"/>
              </w:rPr>
              <w:alias w:val="Click to enter"/>
              <w:tag w:val="Moderator City"/>
              <w:id w:val="-325507099"/>
              <w:placeholder>
                <w:docPart w:val="5BAB08C290C24C6CA9A8A64E4A61F489"/>
              </w:placeholder>
              <w:temporary/>
              <w:showingPlcHdr/>
              <w15:appearance w15:val="tags"/>
            </w:sdtPr>
            <w:sdtEndPr>
              <w:rPr>
                <w:rStyle w:val="DefaultParagraphFont"/>
                <w:i/>
              </w:rPr>
            </w:sdtEndPr>
            <w:sdtContent>
              <w:r>
                <w:t>Moderator City</w:t>
              </w:r>
            </w:sdtContent>
          </w:sdt>
          <w:r w:rsidRPr="00272D48">
            <w:t xml:space="preserve"> </w:t>
          </w:r>
        </w:p>
        <w:p w:rsidR="00D7544A" w:rsidRDefault="00D7544A" w:rsidP="00437C5D">
          <w:pPr>
            <w:spacing w:after="0"/>
            <w:jc w:val="center"/>
          </w:pPr>
          <w:r w:rsidRPr="00E44231">
            <w:rPr>
              <w:sz w:val="24"/>
              <w:u w:val="single"/>
            </w:rPr>
            <w:t>Panelists</w:t>
          </w:r>
          <w:r w:rsidRPr="00E44231">
            <w:rPr>
              <w:sz w:val="24"/>
            </w:rPr>
            <w:t>:</w:t>
          </w:r>
          <w:r w:rsidRPr="00E44231">
            <w:rPr>
              <w:sz w:val="22"/>
            </w:rPr>
            <w:t xml:space="preserve"> </w:t>
          </w:r>
          <w:sdt>
            <w:sdtPr>
              <w:rPr>
                <w:rStyle w:val="SpeakerName-CityChar"/>
              </w:rPr>
              <w:alias w:val="Click to enter"/>
              <w:tag w:val="Panelist 1 Name"/>
              <w:id w:val="-805397628"/>
              <w:placeholder>
                <w:docPart w:val="4CB6092B7C664F05B5C4BAC03C8FD324"/>
              </w:placeholder>
              <w:temporary/>
              <w:showingPlcHdr/>
              <w15:appearance w15:val="tags"/>
            </w:sdtPr>
            <w:sdtEndPr>
              <w:rPr>
                <w:rStyle w:val="DefaultParagraphFont"/>
                <w:rFonts w:asciiTheme="minorHAnsi" w:eastAsiaTheme="minorEastAsia" w:hAnsiTheme="minorHAnsi"/>
                <w:i w:val="0"/>
                <w:sz w:val="3276"/>
                <w:szCs w:val="3276"/>
              </w:rPr>
            </w:sdtEndPr>
            <w:sdtContent>
              <w:r>
                <w:rPr>
                  <w:rStyle w:val="SpeakerName-CityChar"/>
                </w:rPr>
                <w:t>Panelist 1</w:t>
              </w:r>
              <w:r w:rsidRPr="00C83DDD">
                <w:rPr>
                  <w:rStyle w:val="SpeakerName-CityChar"/>
                </w:rPr>
                <w:t xml:space="preserve"> Name</w:t>
              </w:r>
            </w:sdtContent>
          </w:sdt>
          <w:r>
            <w:t xml:space="preserve"> </w:t>
          </w:r>
          <w:r w:rsidRPr="00013648">
            <w:rPr>
              <w:rFonts w:ascii="Minion" w:hAnsi="Minion"/>
              <w:sz w:val="24"/>
              <w:szCs w:val="28"/>
            </w:rPr>
            <w:t>–</w:t>
          </w:r>
          <w:r w:rsidRPr="00272D48">
            <w:t xml:space="preserve"> </w:t>
          </w:r>
          <w:sdt>
            <w:sdtPr>
              <w:rPr>
                <w:rStyle w:val="SpeakerName-CityChar"/>
              </w:rPr>
              <w:alias w:val="Click to enter"/>
              <w:tag w:val="Panelist 1 City"/>
              <w:id w:val="1902401549"/>
              <w:placeholder>
                <w:docPart w:val="447839D990DA4138A82D5FC891DA3584"/>
              </w:placeholder>
              <w:temporary/>
              <w:showingPlcHdr/>
              <w15:appearance w15:val="tags"/>
            </w:sdtPr>
            <w:sdtEndPr>
              <w:rPr>
                <w:rStyle w:val="DefaultParagraphFont"/>
                <w:rFonts w:asciiTheme="minorHAnsi" w:eastAsiaTheme="minorEastAsia" w:hAnsiTheme="minorHAnsi"/>
                <w:i w:val="0"/>
                <w:sz w:val="3276"/>
                <w:szCs w:val="3276"/>
              </w:rPr>
            </w:sdtEndPr>
            <w:sdtContent>
              <w:r>
                <w:rPr>
                  <w:rStyle w:val="SpeakerName-CityChar"/>
                </w:rPr>
                <w:t>Panelist 1</w:t>
              </w:r>
              <w:r w:rsidRPr="00C83DDD">
                <w:rPr>
                  <w:rStyle w:val="SpeakerName-CityChar"/>
                </w:rPr>
                <w:t xml:space="preserve"> City</w:t>
              </w:r>
            </w:sdtContent>
          </w:sdt>
        </w:p>
        <w:p w:rsidR="00437C5D" w:rsidRDefault="009C058C" w:rsidP="00D7544A">
          <w:pPr>
            <w:pStyle w:val="Moderator2Panelists1"/>
          </w:pPr>
          <w:sdt>
            <w:sdtPr>
              <w:rPr>
                <w:rStyle w:val="SpeakerName-CityChar"/>
              </w:rPr>
              <w:alias w:val="Click to enter"/>
              <w:tag w:val="Panelist 2 Name"/>
              <w:id w:val="814299689"/>
              <w:placeholder>
                <w:docPart w:val="24A608A82C5E45D681CFEE0107E99182"/>
              </w:placeholder>
              <w:temporary/>
              <w:showingPlcHdr/>
              <w15:appearance w15:val="tags"/>
            </w:sdtPr>
            <w:sdtEndPr>
              <w:rPr>
                <w:rStyle w:val="DefaultParagraphFont"/>
                <w:rFonts w:asciiTheme="minorHAnsi" w:eastAsiaTheme="minorEastAsia" w:hAnsiTheme="minorHAnsi"/>
                <w:i w:val="0"/>
                <w:sz w:val="3276"/>
                <w:szCs w:val="3276"/>
              </w:rPr>
            </w:sdtEndPr>
            <w:sdtContent>
              <w:r w:rsidR="00D7544A" w:rsidRPr="00E44231">
                <w:t>Panelist 2 Name</w:t>
              </w:r>
            </w:sdtContent>
          </w:sdt>
          <w:r w:rsidR="00D7544A">
            <w:t xml:space="preserve"> </w:t>
          </w:r>
          <w:r w:rsidR="00D7544A" w:rsidRPr="00013648">
            <w:rPr>
              <w:rFonts w:ascii="Minion" w:hAnsi="Minion"/>
              <w:sz w:val="24"/>
              <w:szCs w:val="28"/>
            </w:rPr>
            <w:t>–</w:t>
          </w:r>
          <w:r w:rsidR="00D7544A" w:rsidRPr="00272D48">
            <w:t xml:space="preserve"> </w:t>
          </w:r>
          <w:sdt>
            <w:sdtPr>
              <w:rPr>
                <w:rStyle w:val="SpeakerName-CityChar"/>
              </w:rPr>
              <w:alias w:val="Click to enter"/>
              <w:tag w:val="Panelist 2 City"/>
              <w:id w:val="-2003190854"/>
              <w:placeholder>
                <w:docPart w:val="72F7915317C04CA385CDACC2FFD21AF7"/>
              </w:placeholder>
              <w:temporary/>
              <w:showingPlcHdr/>
              <w15:appearance w15:val="tags"/>
            </w:sdtPr>
            <w:sdtEndPr>
              <w:rPr>
                <w:rStyle w:val="DefaultParagraphFont"/>
                <w:rFonts w:asciiTheme="minorHAnsi" w:eastAsiaTheme="minorEastAsia" w:hAnsiTheme="minorHAnsi"/>
                <w:i w:val="0"/>
                <w:sz w:val="3276"/>
                <w:szCs w:val="3276"/>
              </w:rPr>
            </w:sdtEndPr>
            <w:sdtContent>
              <w:r w:rsidR="00D7544A" w:rsidRPr="00E44231">
                <w:t>Panelist 2 City</w:t>
              </w:r>
            </w:sdtContent>
          </w:sdt>
          <w:r w:rsidR="00D7544A" w:rsidRPr="003B4479">
            <w:fldChar w:fldCharType="end"/>
          </w:r>
          <w:bookmarkEnd w:id="0"/>
          <w:r w:rsidR="00D7544A" w:rsidRPr="003B4479">
            <w:fldChar w:fldCharType="end"/>
          </w:r>
        </w:p>
      </w:docPartBody>
    </w:docPart>
    <w:docPart>
      <w:docPartPr>
        <w:name w:val="Blank Even Page"/>
        <w:style w:val="Normal"/>
        <w:category>
          <w:name w:val="Manuscripts"/>
          <w:gallery w:val="docParts"/>
        </w:category>
        <w:behaviors>
          <w:behavior w:val="content"/>
        </w:behaviors>
        <w:guid w:val="{4BFA88EE-B6F1-4E75-8273-188161219E5A}"/>
      </w:docPartPr>
      <w:docPartBody>
        <w:p w:rsidR="00EB06A9" w:rsidRDefault="00EB06A9" w:rsidP="00690AB3">
          <w:r>
            <w:fldChar w:fldCharType="begin"/>
          </w:r>
          <w:r>
            <w:instrText xml:space="preserve"> IF</w:instrText>
          </w:r>
          <w:r>
            <w:fldChar w:fldCharType="begin"/>
          </w:r>
          <w:r>
            <w:instrText xml:space="preserve"> =MOD(</w:instrText>
          </w:r>
          <w:r>
            <w:fldChar w:fldCharType="begin"/>
          </w:r>
          <w:r>
            <w:instrText xml:space="preserve"> PAGE \* Arabic </w:instrText>
          </w:r>
          <w:r>
            <w:fldChar w:fldCharType="end"/>
          </w:r>
          <w:r>
            <w:instrText>,2)</w:instrText>
          </w:r>
          <w:r>
            <w:fldChar w:fldCharType="end"/>
          </w:r>
          <w:r>
            <w:fldChar w:fldCharType="begin"/>
          </w:r>
          <w:r>
            <w:instrText xml:space="preserve"> =MOD(</w:instrText>
          </w:r>
          <w:r>
            <w:fldChar w:fldCharType="begin"/>
          </w:r>
          <w:r>
            <w:instrText xml:space="preserve"> PAGE \* Arabic </w:instrText>
          </w:r>
          <w:r>
            <w:fldChar w:fldCharType="end"/>
          </w:r>
          <w:r>
            <w:instrText>,2)</w:instrText>
          </w:r>
          <w:r>
            <w:fldChar w:fldCharType="end"/>
          </w:r>
          <w:r>
            <w:instrText>= 0 " " "</w:instrText>
          </w:r>
        </w:p>
        <w:p w:rsidR="00EB06A9" w:rsidRDefault="00EB06A9" w:rsidP="00690AB3">
          <w:r>
            <w:br w:type="page"/>
          </w:r>
        </w:p>
        <w:p w:rsidR="00EB06A9" w:rsidRDefault="00EB06A9" w:rsidP="00690AB3"/>
        <w:p w:rsidR="00EB06A9" w:rsidRDefault="00EB06A9" w:rsidP="00690AB3"/>
        <w:p w:rsidR="00EB06A9" w:rsidRDefault="00EB06A9" w:rsidP="00690AB3"/>
        <w:p w:rsidR="00EB06A9" w:rsidRDefault="00EB06A9" w:rsidP="00690AB3"/>
        <w:p w:rsidR="00EB06A9" w:rsidRDefault="00EB06A9" w:rsidP="00690AB3"/>
        <w:p w:rsidR="00EB06A9" w:rsidRDefault="00EB06A9" w:rsidP="00690AB3"/>
        <w:p w:rsidR="00EB06A9" w:rsidRDefault="00EB06A9" w:rsidP="00690AB3"/>
        <w:p w:rsidR="00EB06A9" w:rsidRDefault="00EB06A9" w:rsidP="00690AB3"/>
        <w:p w:rsidR="00EB06A9" w:rsidRDefault="00EB06A9" w:rsidP="00690AB3"/>
        <w:p w:rsidR="00EB06A9" w:rsidRDefault="00EB06A9" w:rsidP="00690AB3"/>
        <w:p w:rsidR="00EB06A9" w:rsidRDefault="00EB06A9" w:rsidP="00690AB3"/>
        <w:p w:rsidR="00EB06A9" w:rsidRDefault="00EB06A9" w:rsidP="00690AB3">
          <w:pPr>
            <w:jc w:val="center"/>
          </w:pPr>
          <w:r>
            <w:instrText xml:space="preserve">This page is intentionally blank." </w:instrText>
          </w:r>
          <w:r>
            <w:fldChar w:fldCharType="separate"/>
          </w:r>
        </w:p>
        <w:p w:rsidR="00EB06A9" w:rsidRDefault="00EB06A9" w:rsidP="00690AB3">
          <w:pPr>
            <w:pStyle w:val="ChapterName"/>
            <w:rPr>
              <w:noProof/>
            </w:rPr>
          </w:pPr>
          <w:r>
            <w:rPr>
              <w:noProof/>
            </w:rPr>
            <w:br w:type="page"/>
          </w:r>
        </w:p>
        <w:p w:rsidR="00EB06A9" w:rsidRDefault="00EB06A9" w:rsidP="00690AB3">
          <w:pPr>
            <w:jc w:val="center"/>
            <w:rPr>
              <w:noProof/>
            </w:rPr>
          </w:pPr>
          <w:r>
            <w:rPr>
              <w:noProof/>
            </w:rPr>
            <w:br/>
          </w:r>
          <w:r>
            <w:rPr>
              <w:noProof/>
            </w:rPr>
            <w:br/>
          </w:r>
          <w:r>
            <w:rPr>
              <w:noProof/>
            </w:rPr>
            <w:br/>
          </w:r>
          <w:r>
            <w:rPr>
              <w:noProof/>
            </w:rPr>
            <w:br/>
          </w:r>
          <w:r>
            <w:rPr>
              <w:noProof/>
            </w:rPr>
            <w:br/>
          </w:r>
          <w:r>
            <w:rPr>
              <w:noProof/>
            </w:rPr>
            <w:br/>
          </w:r>
          <w:r>
            <w:rPr>
              <w:noProof/>
            </w:rPr>
            <w:br/>
          </w:r>
          <w:r>
            <w:rPr>
              <w:noProof/>
            </w:rPr>
            <w:br/>
          </w:r>
          <w:r>
            <w:rPr>
              <w:noProof/>
            </w:rPr>
            <w:br/>
          </w:r>
          <w:r>
            <w:rPr>
              <w:noProof/>
            </w:rPr>
            <w:br/>
          </w:r>
          <w:r>
            <w:rPr>
              <w:noProof/>
            </w:rPr>
            <w:br/>
          </w:r>
          <w:r>
            <w:rPr>
              <w:noProof/>
            </w:rPr>
            <w:br/>
          </w:r>
          <w:r>
            <w:rPr>
              <w:noProof/>
            </w:rPr>
            <w:br/>
          </w:r>
          <w:r>
            <w:rPr>
              <w:noProof/>
            </w:rPr>
            <w:br/>
          </w:r>
          <w:r>
            <w:rPr>
              <w:noProof/>
            </w:rPr>
            <w:br/>
          </w:r>
          <w:r>
            <w:rPr>
              <w:noProof/>
            </w:rPr>
            <w:br/>
          </w:r>
          <w:r>
            <w:rPr>
              <w:noProof/>
            </w:rPr>
            <w:br/>
          </w:r>
        </w:p>
        <w:p w:rsidR="005250C8" w:rsidRDefault="00EB06A9" w:rsidP="00EB06A9">
          <w:pPr>
            <w:pStyle w:val="BlankEvenPage"/>
          </w:pPr>
          <w:r>
            <w:rPr>
              <w:noProof/>
            </w:rPr>
            <w:t xml:space="preserve">This page is intentionally blank. </w:t>
          </w:r>
          <w:r>
            <w:fldChar w:fldCharType="end"/>
          </w:r>
        </w:p>
      </w:docPartBody>
    </w:docPart>
    <w:docPart>
      <w:docPartPr>
        <w:name w:val="Part A"/>
        <w:style w:val="Chapter Name"/>
        <w:category>
          <w:name w:val="Manuscript"/>
          <w:gallery w:val="autoTxt"/>
        </w:category>
        <w:behaviors>
          <w:behavior w:val="content"/>
        </w:behaviors>
        <w:guid w:val="{46764E27-20B8-4BC8-8B87-4963B715AF0D}"/>
      </w:docPartPr>
      <w:docPartBody>
        <w:p w:rsidR="00D7544A" w:rsidRDefault="00D7544A" w:rsidP="00D7544A">
          <w:pPr>
            <w:pStyle w:val="ChapterName"/>
            <w:spacing w:after="0"/>
          </w:pPr>
          <w:r>
            <w:t>— Part A —</w:t>
          </w:r>
        </w:p>
        <w:p w:rsidR="00D7544A" w:rsidRDefault="00D7544A"/>
      </w:docPartBody>
    </w:docPart>
    <w:docPart>
      <w:docPartPr>
        <w:name w:val="Part B"/>
        <w:style w:val="Chapter Name"/>
        <w:category>
          <w:name w:val="Manuscript"/>
          <w:gallery w:val="autoTxt"/>
        </w:category>
        <w:behaviors>
          <w:behavior w:val="content"/>
        </w:behaviors>
        <w:guid w:val="{D8B0180E-EBA4-4010-A41F-2A6810CA1566}"/>
      </w:docPartPr>
      <w:docPartBody>
        <w:p w:rsidR="00D7544A" w:rsidRDefault="00D7544A" w:rsidP="00D7544A">
          <w:pPr>
            <w:pStyle w:val="ChapterName"/>
            <w:spacing w:after="0"/>
          </w:pPr>
          <w:r>
            <w:t>— Part B —</w:t>
          </w:r>
        </w:p>
        <w:p w:rsidR="00D7544A" w:rsidRDefault="00D7544A"/>
      </w:docPartBody>
    </w:docPart>
    <w:docPart>
      <w:docPartPr>
        <w:name w:val="Part C"/>
        <w:style w:val="Chapter Name"/>
        <w:category>
          <w:name w:val="Manuscript"/>
          <w:gallery w:val="autoTxt"/>
        </w:category>
        <w:behaviors>
          <w:behavior w:val="content"/>
        </w:behaviors>
        <w:guid w:val="{95A580DF-D58C-4109-9AAB-63589AD78A0B}"/>
      </w:docPartPr>
      <w:docPartBody>
        <w:p w:rsidR="00D7544A" w:rsidRDefault="00D7544A" w:rsidP="00D7544A">
          <w:pPr>
            <w:pStyle w:val="ChapterName"/>
            <w:spacing w:after="0"/>
          </w:pPr>
          <w:r>
            <w:t>— Part C —</w:t>
          </w:r>
        </w:p>
        <w:p w:rsidR="00D7544A" w:rsidRDefault="00D7544A"/>
      </w:docPartBody>
    </w:docPart>
    <w:docPart>
      <w:docPartPr>
        <w:name w:val="1 Speaker"/>
        <w:style w:val="Speaker Name - City"/>
        <w:category>
          <w:name w:val="Manuscript"/>
          <w:gallery w:val="autoTxt"/>
        </w:category>
        <w:behaviors>
          <w:behavior w:val="content"/>
        </w:behaviors>
        <w:guid w:val="{472AAD44-D1A3-4645-8D79-078D00067F7A}"/>
      </w:docPartPr>
      <w:docPartBody>
        <w:p w:rsidR="00D7544A" w:rsidRDefault="00D7544A" w:rsidP="00D7544A">
          <w:pPr>
            <w:pStyle w:val="1Speaker"/>
          </w:pPr>
          <w:r w:rsidRPr="003B4479">
            <w:fldChar w:fldCharType="begin"/>
          </w:r>
          <w:r w:rsidRPr="003B4479">
            <w:instrText xml:space="preserve"> AUTOTEXTLIST </w:instrText>
          </w:r>
          <w:r>
            <w:instrText xml:space="preserve"> </w:instrText>
          </w:r>
          <w:r w:rsidRPr="003B4479">
            <w:fldChar w:fldCharType="separate"/>
          </w:r>
          <w:r w:rsidRPr="003B4479">
            <w:fldChar w:fldCharType="begin"/>
          </w:r>
          <w:r w:rsidRPr="003B4479">
            <w:instrText xml:space="preserve"> AUTOTEXTLIST </w:instrText>
          </w:r>
          <w:r>
            <w:instrText xml:space="preserve"> </w:instrText>
          </w:r>
          <w:r w:rsidRPr="003B4479">
            <w:fldChar w:fldCharType="separate"/>
          </w:r>
          <w:bookmarkStart w:id="1" w:name="chI_authors"/>
          <w:r w:rsidRPr="003B4479">
            <w:fldChar w:fldCharType="begin"/>
          </w:r>
          <w:r w:rsidRPr="003B4479">
            <w:instrText xml:space="preserve"> AUTOTEXTLIST </w:instrText>
          </w:r>
          <w:r>
            <w:instrText xml:space="preserve"> </w:instrText>
          </w:r>
          <w:r w:rsidRPr="003B4479">
            <w:fldChar w:fldCharType="separate"/>
          </w:r>
          <w:sdt>
            <w:sdtPr>
              <w:alias w:val="Click to enter"/>
              <w:tag w:val="Speaker 1 Name"/>
              <w:id w:val="-1355871000"/>
              <w:placeholder>
                <w:docPart w:val="32F701384AEC4ED58E3C74E661870F9E"/>
              </w:placeholder>
              <w:temporary/>
              <w:showingPlcHdr/>
              <w15:appearance w15:val="tags"/>
            </w:sdtPr>
            <w:sdtEndPr/>
            <w:sdtContent>
              <w:r>
                <w:rPr>
                  <w:rStyle w:val="PlaceholderText"/>
                </w:rPr>
                <w:t xml:space="preserve">Speaker 1 </w:t>
              </w:r>
              <w:r w:rsidRPr="00272D48">
                <w:rPr>
                  <w:rStyle w:val="PlaceholderText"/>
                </w:rPr>
                <w:t>Name</w:t>
              </w:r>
            </w:sdtContent>
          </w:sdt>
          <w:r>
            <w:t xml:space="preserve"> </w:t>
          </w:r>
          <w:r w:rsidRPr="00013648">
            <w:rPr>
              <w:rFonts w:cs="Times New Roman"/>
              <w:szCs w:val="28"/>
            </w:rPr>
            <w:t>–</w:t>
          </w:r>
          <w:r w:rsidRPr="00272D48">
            <w:t xml:space="preserve"> </w:t>
          </w:r>
          <w:sdt>
            <w:sdtPr>
              <w:alias w:val="Click to enter"/>
              <w:tag w:val="Speaker 1 City"/>
              <w:id w:val="2095888205"/>
              <w:placeholder>
                <w:docPart w:val="8928A96B6DEC4C0F93BD68B2D5C5BC46"/>
              </w:placeholder>
              <w:temporary/>
              <w:showingPlcHdr/>
              <w15:appearance w15:val="tags"/>
            </w:sdtPr>
            <w:sdtEndPr/>
            <w:sdtContent>
              <w:r>
                <w:rPr>
                  <w:rStyle w:val="PlaceholderText"/>
                </w:rPr>
                <w:t xml:space="preserve">Speaker 1 </w:t>
              </w:r>
              <w:r w:rsidRPr="00272D48">
                <w:rPr>
                  <w:rStyle w:val="PlaceholderText"/>
                </w:rPr>
                <w:t>City</w:t>
              </w:r>
            </w:sdtContent>
          </w:sdt>
          <w:r w:rsidRPr="003B4479">
            <w:fldChar w:fldCharType="end"/>
          </w:r>
          <w:bookmarkEnd w:id="1"/>
          <w:r w:rsidRPr="003B4479">
            <w:fldChar w:fldCharType="end"/>
          </w:r>
          <w:r w:rsidRPr="003B4479">
            <w:fldChar w:fldCharType="end"/>
          </w:r>
        </w:p>
      </w:docPartBody>
    </w:docPart>
    <w:docPart>
      <w:docPartPr>
        <w:name w:val="32F701384AEC4ED58E3C74E661870F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4036B9-241B-4022-AC02-A4A9C08D49C5}"/>
      </w:docPartPr>
      <w:docPartBody>
        <w:p w:rsidR="00D7544A" w:rsidRDefault="00D7544A" w:rsidP="00D7544A">
          <w:pPr>
            <w:pStyle w:val="32F701384AEC4ED58E3C74E661870F9E"/>
          </w:pPr>
          <w:r>
            <w:rPr>
              <w:rStyle w:val="PlaceholderText"/>
            </w:rPr>
            <w:t xml:space="preserve">Speaker 1 </w:t>
          </w:r>
          <w:r w:rsidRPr="00272D48">
            <w:rPr>
              <w:rStyle w:val="PlaceholderText"/>
            </w:rPr>
            <w:t>Name</w:t>
          </w:r>
        </w:p>
      </w:docPartBody>
    </w:docPart>
    <w:docPart>
      <w:docPartPr>
        <w:name w:val="8928A96B6DEC4C0F93BD68B2D5C5BC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D2CD4-035E-4097-B833-5E82E29BD4E6}"/>
      </w:docPartPr>
      <w:docPartBody>
        <w:p w:rsidR="00D7544A" w:rsidRDefault="00D7544A" w:rsidP="00D7544A">
          <w:pPr>
            <w:pStyle w:val="8928A96B6DEC4C0F93BD68B2D5C5BC46"/>
          </w:pPr>
          <w:r>
            <w:rPr>
              <w:rStyle w:val="PlaceholderText"/>
            </w:rPr>
            <w:t xml:space="preserve">Speaker 1 </w:t>
          </w:r>
          <w:r w:rsidRPr="00272D48">
            <w:rPr>
              <w:rStyle w:val="PlaceholderText"/>
            </w:rPr>
            <w:t>City</w:t>
          </w:r>
        </w:p>
      </w:docPartBody>
    </w:docPart>
    <w:docPart>
      <w:docPartPr>
        <w:name w:val="2 Speakers"/>
        <w:style w:val="Speaker Name - City"/>
        <w:category>
          <w:name w:val="Manuscript"/>
          <w:gallery w:val="autoTxt"/>
        </w:category>
        <w:behaviors>
          <w:behavior w:val="content"/>
        </w:behaviors>
        <w:guid w:val="{066BB4B8-B4B0-4A6A-B166-4AFCB8CA145F}"/>
      </w:docPartPr>
      <w:docPartBody>
        <w:p w:rsidR="00D7544A" w:rsidRDefault="00D7544A" w:rsidP="00EC7642">
          <w:pPr>
            <w:pStyle w:val="SpeakerName-City"/>
            <w:spacing w:after="0"/>
          </w:pPr>
          <w:r w:rsidRPr="003B4479">
            <w:fldChar w:fldCharType="begin"/>
          </w:r>
          <w:r w:rsidRPr="003B4479">
            <w:instrText xml:space="preserve"> AUTOTEXTLIST </w:instrText>
          </w:r>
          <w:r>
            <w:instrText xml:space="preserve"> </w:instrText>
          </w:r>
          <w:r w:rsidRPr="003B4479">
            <w:fldChar w:fldCharType="separate"/>
          </w:r>
          <w:bookmarkStart w:id="2" w:name="chI_authors"/>
          <w:sdt>
            <w:sdtPr>
              <w:alias w:val="Click to enter"/>
              <w:tag w:val="Speaker 1 Name"/>
              <w:id w:val="188264189"/>
              <w:placeholder>
                <w:docPart w:val="9B1B23F78DD347C6864A0BEA0596D5CE"/>
              </w:placeholder>
              <w:temporary/>
              <w:showingPlcHdr/>
              <w15:appearance w15:val="tags"/>
            </w:sdtPr>
            <w:sdtEndPr/>
            <w:sdtContent>
              <w:r>
                <w:rPr>
                  <w:rStyle w:val="PlaceholderText"/>
                </w:rPr>
                <w:t xml:space="preserve">Speaker 1 </w:t>
              </w:r>
              <w:r w:rsidRPr="00272D48">
                <w:rPr>
                  <w:rStyle w:val="PlaceholderText"/>
                </w:rPr>
                <w:t>Name</w:t>
              </w:r>
            </w:sdtContent>
          </w:sdt>
          <w:r>
            <w:t xml:space="preserve"> </w:t>
          </w:r>
          <w:r w:rsidRPr="00013648">
            <w:rPr>
              <w:rFonts w:cs="Times New Roman"/>
              <w:szCs w:val="28"/>
            </w:rPr>
            <w:t>–</w:t>
          </w:r>
          <w:r w:rsidRPr="00272D48">
            <w:t xml:space="preserve"> </w:t>
          </w:r>
          <w:sdt>
            <w:sdtPr>
              <w:alias w:val="Click to enter"/>
              <w:tag w:val="Speaker 1 City"/>
              <w:id w:val="2049646464"/>
              <w:placeholder>
                <w:docPart w:val="5CC173A341D14E0986FCDA50430B94F8"/>
              </w:placeholder>
              <w:temporary/>
              <w:showingPlcHdr/>
              <w15:appearance w15:val="tags"/>
            </w:sdtPr>
            <w:sdtEndPr/>
            <w:sdtContent>
              <w:r>
                <w:rPr>
                  <w:rStyle w:val="PlaceholderText"/>
                </w:rPr>
                <w:t xml:space="preserve">Speaker 1 </w:t>
              </w:r>
              <w:r w:rsidRPr="00272D48">
                <w:rPr>
                  <w:rStyle w:val="PlaceholderText"/>
                </w:rPr>
                <w:t>City</w:t>
              </w:r>
            </w:sdtContent>
          </w:sdt>
          <w:r w:rsidRPr="00272D48">
            <w:t xml:space="preserve"> </w:t>
          </w:r>
        </w:p>
        <w:p w:rsidR="00D7544A" w:rsidRDefault="009C058C" w:rsidP="00D7544A">
          <w:pPr>
            <w:pStyle w:val="2Speakers"/>
          </w:pPr>
          <w:sdt>
            <w:sdtPr>
              <w:alias w:val="Click to enter"/>
              <w:tag w:val="Speaker 2 Name"/>
              <w:id w:val="220099856"/>
              <w:placeholder>
                <w:docPart w:val="B7F606E0A8FE4A3F8B24286646C02A4F"/>
              </w:placeholder>
              <w:temporary/>
              <w:showingPlcHdr/>
              <w15:appearance w15:val="tags"/>
            </w:sdtPr>
            <w:sdtEndPr/>
            <w:sdtContent>
              <w:r w:rsidR="00D7544A">
                <w:rPr>
                  <w:rStyle w:val="PlaceholderText"/>
                </w:rPr>
                <w:t xml:space="preserve">Speaker 2 </w:t>
              </w:r>
              <w:r w:rsidR="00D7544A" w:rsidRPr="00272D48">
                <w:rPr>
                  <w:rStyle w:val="PlaceholderText"/>
                </w:rPr>
                <w:t>Name</w:t>
              </w:r>
            </w:sdtContent>
          </w:sdt>
          <w:r w:rsidR="00D7544A">
            <w:t xml:space="preserve"> </w:t>
          </w:r>
          <w:r w:rsidR="00D7544A" w:rsidRPr="00013648">
            <w:rPr>
              <w:rFonts w:cs="Times New Roman"/>
              <w:szCs w:val="28"/>
            </w:rPr>
            <w:t>–</w:t>
          </w:r>
          <w:r w:rsidR="00D7544A" w:rsidRPr="00272D48">
            <w:t xml:space="preserve"> </w:t>
          </w:r>
          <w:sdt>
            <w:sdtPr>
              <w:alias w:val="Click to enter"/>
              <w:tag w:val="Speaker 2 City"/>
              <w:id w:val="949978010"/>
              <w:placeholder>
                <w:docPart w:val="981B65FF56484901A509637969FB5AB0"/>
              </w:placeholder>
              <w:temporary/>
              <w:showingPlcHdr/>
              <w15:appearance w15:val="tags"/>
            </w:sdtPr>
            <w:sdtEndPr/>
            <w:sdtContent>
              <w:r w:rsidR="00D7544A">
                <w:rPr>
                  <w:rStyle w:val="PlaceholderText"/>
                </w:rPr>
                <w:t xml:space="preserve">Speaker 2 </w:t>
              </w:r>
              <w:r w:rsidR="00D7544A" w:rsidRPr="00272D48">
                <w:rPr>
                  <w:rStyle w:val="PlaceholderText"/>
                </w:rPr>
                <w:t>City</w:t>
              </w:r>
            </w:sdtContent>
          </w:sdt>
          <w:bookmarkEnd w:id="2"/>
          <w:r w:rsidR="00D7544A" w:rsidRPr="003B4479">
            <w:fldChar w:fldCharType="end"/>
          </w:r>
        </w:p>
      </w:docPartBody>
    </w:docPart>
    <w:docPart>
      <w:docPartPr>
        <w:name w:val="9B1B23F78DD347C6864A0BEA0596D5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E86268-9D8A-4575-96E6-1FD90B2225C4}"/>
      </w:docPartPr>
      <w:docPartBody>
        <w:p w:rsidR="00D7544A" w:rsidRDefault="00D7544A" w:rsidP="00D7544A">
          <w:pPr>
            <w:pStyle w:val="9B1B23F78DD347C6864A0BEA0596D5CE"/>
          </w:pPr>
          <w:r>
            <w:rPr>
              <w:rStyle w:val="PlaceholderText"/>
            </w:rPr>
            <w:t xml:space="preserve">Speaker 1 </w:t>
          </w:r>
          <w:r w:rsidRPr="00272D48">
            <w:rPr>
              <w:rStyle w:val="PlaceholderText"/>
            </w:rPr>
            <w:t>Name</w:t>
          </w:r>
        </w:p>
      </w:docPartBody>
    </w:docPart>
    <w:docPart>
      <w:docPartPr>
        <w:name w:val="5CC173A341D14E0986FCDA50430B94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BFB49-B52E-46DB-9B20-00D85C5A3003}"/>
      </w:docPartPr>
      <w:docPartBody>
        <w:p w:rsidR="00D7544A" w:rsidRDefault="00D7544A" w:rsidP="00D7544A">
          <w:pPr>
            <w:pStyle w:val="5CC173A341D14E0986FCDA50430B94F8"/>
          </w:pPr>
          <w:r>
            <w:rPr>
              <w:rStyle w:val="PlaceholderText"/>
            </w:rPr>
            <w:t xml:space="preserve">Speaker 1 </w:t>
          </w:r>
          <w:r w:rsidRPr="00272D48">
            <w:rPr>
              <w:rStyle w:val="PlaceholderText"/>
            </w:rPr>
            <w:t>City</w:t>
          </w:r>
        </w:p>
      </w:docPartBody>
    </w:docPart>
    <w:docPart>
      <w:docPartPr>
        <w:name w:val="B7F606E0A8FE4A3F8B24286646C02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21F86-068D-459B-8021-CFC64598713A}"/>
      </w:docPartPr>
      <w:docPartBody>
        <w:p w:rsidR="00D7544A" w:rsidRDefault="00D7544A" w:rsidP="00D7544A">
          <w:pPr>
            <w:pStyle w:val="B7F606E0A8FE4A3F8B24286646C02A4F"/>
          </w:pPr>
          <w:r>
            <w:rPr>
              <w:rStyle w:val="PlaceholderText"/>
            </w:rPr>
            <w:t xml:space="preserve">Speaker 2 </w:t>
          </w:r>
          <w:r w:rsidRPr="00272D48">
            <w:rPr>
              <w:rStyle w:val="PlaceholderText"/>
            </w:rPr>
            <w:t>Name</w:t>
          </w:r>
        </w:p>
      </w:docPartBody>
    </w:docPart>
    <w:docPart>
      <w:docPartPr>
        <w:name w:val="981B65FF56484901A509637969FB5A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0F2BBF-D3FF-4012-B3A5-07A2CDE510B9}"/>
      </w:docPartPr>
      <w:docPartBody>
        <w:p w:rsidR="00D7544A" w:rsidRDefault="00D7544A" w:rsidP="00D7544A">
          <w:pPr>
            <w:pStyle w:val="981B65FF56484901A509637969FB5AB0"/>
          </w:pPr>
          <w:r>
            <w:rPr>
              <w:rStyle w:val="PlaceholderText"/>
            </w:rPr>
            <w:t xml:space="preserve">Speaker 2 </w:t>
          </w:r>
          <w:r w:rsidRPr="00272D48">
            <w:rPr>
              <w:rStyle w:val="PlaceholderText"/>
            </w:rPr>
            <w:t>City</w:t>
          </w:r>
        </w:p>
      </w:docPartBody>
    </w:docPart>
    <w:docPart>
      <w:docPartPr>
        <w:name w:val="3 Speakers"/>
        <w:style w:val="Speaker Name - City"/>
        <w:category>
          <w:name w:val="Manuscript"/>
          <w:gallery w:val="autoTxt"/>
        </w:category>
        <w:behaviors>
          <w:behavior w:val="content"/>
        </w:behaviors>
        <w:guid w:val="{3E8AA679-ACA5-4057-B2EA-1ADE18110241}"/>
      </w:docPartPr>
      <w:docPartBody>
        <w:p w:rsidR="00D7544A" w:rsidRDefault="00D7544A" w:rsidP="00EC7642">
          <w:pPr>
            <w:pStyle w:val="SpeakerName-City"/>
            <w:spacing w:after="0"/>
          </w:pPr>
          <w:r w:rsidRPr="003B4479">
            <w:fldChar w:fldCharType="begin"/>
          </w:r>
          <w:r w:rsidRPr="003B4479">
            <w:instrText xml:space="preserve"> AUTOTEXTLIST </w:instrText>
          </w:r>
          <w:r>
            <w:instrText xml:space="preserve"> </w:instrText>
          </w:r>
          <w:r w:rsidRPr="003B4479">
            <w:fldChar w:fldCharType="separate"/>
          </w:r>
          <w:bookmarkStart w:id="3" w:name="chI_authors"/>
          <w:sdt>
            <w:sdtPr>
              <w:alias w:val="Click to enter"/>
              <w:tag w:val="Speaker 1 Name"/>
              <w:id w:val="-1657763780"/>
              <w:placeholder>
                <w:docPart w:val="20746AF5D02449A380D5857E4C77DCA9"/>
              </w:placeholder>
              <w:temporary/>
              <w:showingPlcHdr/>
              <w15:appearance w15:val="tags"/>
            </w:sdtPr>
            <w:sdtEndPr/>
            <w:sdtContent>
              <w:r>
                <w:rPr>
                  <w:rStyle w:val="PlaceholderText"/>
                </w:rPr>
                <w:t xml:space="preserve">Speaker 1 </w:t>
              </w:r>
              <w:r w:rsidRPr="00272D48">
                <w:rPr>
                  <w:rStyle w:val="PlaceholderText"/>
                </w:rPr>
                <w:t>Name</w:t>
              </w:r>
            </w:sdtContent>
          </w:sdt>
          <w:r>
            <w:t xml:space="preserve"> </w:t>
          </w:r>
          <w:r w:rsidRPr="00013648">
            <w:rPr>
              <w:rFonts w:cs="Times New Roman"/>
              <w:szCs w:val="28"/>
            </w:rPr>
            <w:t>–</w:t>
          </w:r>
          <w:r w:rsidRPr="00272D48">
            <w:t xml:space="preserve"> </w:t>
          </w:r>
          <w:sdt>
            <w:sdtPr>
              <w:alias w:val="Click to enter"/>
              <w:tag w:val="Speaker 1 City"/>
              <w:id w:val="-860821640"/>
              <w:placeholder>
                <w:docPart w:val="8F0781E764CA41308607859225005817"/>
              </w:placeholder>
              <w:temporary/>
              <w:showingPlcHdr/>
              <w15:appearance w15:val="tags"/>
            </w:sdtPr>
            <w:sdtEndPr/>
            <w:sdtContent>
              <w:r>
                <w:rPr>
                  <w:rStyle w:val="PlaceholderText"/>
                </w:rPr>
                <w:t xml:space="preserve">Speaker 1 </w:t>
              </w:r>
              <w:r w:rsidRPr="00272D48">
                <w:rPr>
                  <w:rStyle w:val="PlaceholderText"/>
                </w:rPr>
                <w:t>City</w:t>
              </w:r>
            </w:sdtContent>
          </w:sdt>
          <w:r w:rsidRPr="00272D48">
            <w:t xml:space="preserve"> </w:t>
          </w:r>
        </w:p>
        <w:p w:rsidR="00D7544A" w:rsidRDefault="009C058C" w:rsidP="00EC7642">
          <w:pPr>
            <w:pStyle w:val="SpeakerName-City"/>
            <w:spacing w:after="0"/>
          </w:pPr>
          <w:sdt>
            <w:sdtPr>
              <w:alias w:val="Click to enter"/>
              <w:tag w:val="Speaker 2 Name"/>
              <w:id w:val="1537077699"/>
              <w:placeholder>
                <w:docPart w:val="4299881EC70B46CAB73F43B18B79820A"/>
              </w:placeholder>
              <w:temporary/>
              <w:showingPlcHdr/>
              <w15:appearance w15:val="tags"/>
            </w:sdtPr>
            <w:sdtEndPr/>
            <w:sdtContent>
              <w:r w:rsidR="00D7544A">
                <w:rPr>
                  <w:rStyle w:val="PlaceholderText"/>
                </w:rPr>
                <w:t xml:space="preserve">Speaker 2 </w:t>
              </w:r>
              <w:r w:rsidR="00D7544A" w:rsidRPr="00272D48">
                <w:rPr>
                  <w:rStyle w:val="PlaceholderText"/>
                </w:rPr>
                <w:t>Name</w:t>
              </w:r>
            </w:sdtContent>
          </w:sdt>
          <w:r w:rsidR="00D7544A">
            <w:t xml:space="preserve"> </w:t>
          </w:r>
          <w:r w:rsidR="00D7544A" w:rsidRPr="00013648">
            <w:rPr>
              <w:rFonts w:cs="Times New Roman"/>
              <w:szCs w:val="28"/>
            </w:rPr>
            <w:t>–</w:t>
          </w:r>
          <w:r w:rsidR="00D7544A" w:rsidRPr="00272D48">
            <w:t xml:space="preserve"> </w:t>
          </w:r>
          <w:sdt>
            <w:sdtPr>
              <w:alias w:val="Click to enter"/>
              <w:tag w:val="Speaker 2 City"/>
              <w:id w:val="1171922178"/>
              <w:placeholder>
                <w:docPart w:val="4F46B5DB0F254844BDB7528176E635F8"/>
              </w:placeholder>
              <w:temporary/>
              <w:showingPlcHdr/>
              <w15:appearance w15:val="tags"/>
            </w:sdtPr>
            <w:sdtEndPr/>
            <w:sdtContent>
              <w:r w:rsidR="00D7544A">
                <w:rPr>
                  <w:rStyle w:val="PlaceholderText"/>
                </w:rPr>
                <w:t xml:space="preserve">Speaker 2 </w:t>
              </w:r>
              <w:r w:rsidR="00D7544A" w:rsidRPr="00272D48">
                <w:rPr>
                  <w:rStyle w:val="PlaceholderText"/>
                </w:rPr>
                <w:t>City</w:t>
              </w:r>
            </w:sdtContent>
          </w:sdt>
        </w:p>
        <w:p w:rsidR="00D7544A" w:rsidRDefault="009C058C" w:rsidP="00D7544A">
          <w:pPr>
            <w:pStyle w:val="3Speakers"/>
          </w:pPr>
          <w:sdt>
            <w:sdtPr>
              <w:alias w:val="Click to enter"/>
              <w:tag w:val="Speaker 3 Name"/>
              <w:id w:val="1637209882"/>
              <w:placeholder>
                <w:docPart w:val="84EA8B9976F941C5B08A0334F1661535"/>
              </w:placeholder>
              <w:temporary/>
              <w:showingPlcHdr/>
              <w15:appearance w15:val="tags"/>
            </w:sdtPr>
            <w:sdtEndPr/>
            <w:sdtContent>
              <w:r w:rsidR="00D7544A">
                <w:rPr>
                  <w:rStyle w:val="PlaceholderText"/>
                </w:rPr>
                <w:t xml:space="preserve">Speaker 3 </w:t>
              </w:r>
              <w:r w:rsidR="00D7544A" w:rsidRPr="00272D48">
                <w:rPr>
                  <w:rStyle w:val="PlaceholderText"/>
                </w:rPr>
                <w:t>Name</w:t>
              </w:r>
            </w:sdtContent>
          </w:sdt>
          <w:r w:rsidR="00D7544A">
            <w:t xml:space="preserve"> </w:t>
          </w:r>
          <w:r w:rsidR="00D7544A" w:rsidRPr="00013648">
            <w:rPr>
              <w:rFonts w:cs="Times New Roman"/>
              <w:szCs w:val="28"/>
            </w:rPr>
            <w:t>–</w:t>
          </w:r>
          <w:r w:rsidR="00D7544A" w:rsidRPr="00272D48">
            <w:t xml:space="preserve"> </w:t>
          </w:r>
          <w:sdt>
            <w:sdtPr>
              <w:alias w:val="Click to enter"/>
              <w:tag w:val="Speaker 3 City"/>
              <w:id w:val="1492750367"/>
              <w:placeholder>
                <w:docPart w:val="C07B6538CA7E449D9BFAA3924F70A0CB"/>
              </w:placeholder>
              <w:temporary/>
              <w:showingPlcHdr/>
              <w15:appearance w15:val="tags"/>
            </w:sdtPr>
            <w:sdtEndPr/>
            <w:sdtContent>
              <w:r w:rsidR="00D7544A">
                <w:rPr>
                  <w:rStyle w:val="PlaceholderText"/>
                </w:rPr>
                <w:t xml:space="preserve">Speaker 3 </w:t>
              </w:r>
              <w:r w:rsidR="00D7544A" w:rsidRPr="00272D48">
                <w:rPr>
                  <w:rStyle w:val="PlaceholderText"/>
                </w:rPr>
                <w:t>City</w:t>
              </w:r>
            </w:sdtContent>
          </w:sdt>
          <w:bookmarkEnd w:id="3"/>
          <w:r w:rsidR="00D7544A" w:rsidRPr="003B4479">
            <w:fldChar w:fldCharType="end"/>
          </w:r>
        </w:p>
      </w:docPartBody>
    </w:docPart>
    <w:docPart>
      <w:docPartPr>
        <w:name w:val="20746AF5D02449A380D5857E4C77DC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9087DA-5802-4450-B47C-EB650AB02F71}"/>
      </w:docPartPr>
      <w:docPartBody>
        <w:p w:rsidR="00D7544A" w:rsidRDefault="00D7544A" w:rsidP="00D7544A">
          <w:pPr>
            <w:pStyle w:val="20746AF5D02449A380D5857E4C77DCA9"/>
          </w:pPr>
          <w:r>
            <w:rPr>
              <w:rStyle w:val="PlaceholderText"/>
            </w:rPr>
            <w:t xml:space="preserve">Speaker 1 </w:t>
          </w:r>
          <w:r w:rsidRPr="00272D48">
            <w:rPr>
              <w:rStyle w:val="PlaceholderText"/>
            </w:rPr>
            <w:t>Name</w:t>
          </w:r>
        </w:p>
      </w:docPartBody>
    </w:docPart>
    <w:docPart>
      <w:docPartPr>
        <w:name w:val="8F0781E764CA41308607859225005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A28AA-1B7B-41CB-914E-760B15D5A3F6}"/>
      </w:docPartPr>
      <w:docPartBody>
        <w:p w:rsidR="00D7544A" w:rsidRDefault="00D7544A" w:rsidP="00D7544A">
          <w:pPr>
            <w:pStyle w:val="8F0781E764CA41308607859225005817"/>
          </w:pPr>
          <w:r>
            <w:rPr>
              <w:rStyle w:val="PlaceholderText"/>
            </w:rPr>
            <w:t xml:space="preserve">Speaker 1 </w:t>
          </w:r>
          <w:r w:rsidRPr="00272D48">
            <w:rPr>
              <w:rStyle w:val="PlaceholderText"/>
            </w:rPr>
            <w:t>City</w:t>
          </w:r>
        </w:p>
      </w:docPartBody>
    </w:docPart>
    <w:docPart>
      <w:docPartPr>
        <w:name w:val="4299881EC70B46CAB73F43B18B798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A865DB-A270-4169-A77F-BF3BB20F875E}"/>
      </w:docPartPr>
      <w:docPartBody>
        <w:p w:rsidR="00D7544A" w:rsidRDefault="00D7544A" w:rsidP="00D7544A">
          <w:pPr>
            <w:pStyle w:val="4299881EC70B46CAB73F43B18B79820A"/>
          </w:pPr>
          <w:r>
            <w:rPr>
              <w:rStyle w:val="PlaceholderText"/>
            </w:rPr>
            <w:t xml:space="preserve">Speaker 2 </w:t>
          </w:r>
          <w:r w:rsidRPr="00272D48">
            <w:rPr>
              <w:rStyle w:val="PlaceholderText"/>
            </w:rPr>
            <w:t>Name</w:t>
          </w:r>
        </w:p>
      </w:docPartBody>
    </w:docPart>
    <w:docPart>
      <w:docPartPr>
        <w:name w:val="4F46B5DB0F254844BDB7528176E63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35E650-C84C-4549-A4F8-830CDB411594}"/>
      </w:docPartPr>
      <w:docPartBody>
        <w:p w:rsidR="00D7544A" w:rsidRDefault="00D7544A" w:rsidP="00D7544A">
          <w:pPr>
            <w:pStyle w:val="4F46B5DB0F254844BDB7528176E635F8"/>
          </w:pPr>
          <w:r>
            <w:rPr>
              <w:rStyle w:val="PlaceholderText"/>
            </w:rPr>
            <w:t xml:space="preserve">Speaker 2 </w:t>
          </w:r>
          <w:r w:rsidRPr="00272D48">
            <w:rPr>
              <w:rStyle w:val="PlaceholderText"/>
            </w:rPr>
            <w:t>City</w:t>
          </w:r>
        </w:p>
      </w:docPartBody>
    </w:docPart>
    <w:docPart>
      <w:docPartPr>
        <w:name w:val="84EA8B9976F941C5B08A0334F16615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3DBB93-C819-4429-87F9-6564D2268CFD}"/>
      </w:docPartPr>
      <w:docPartBody>
        <w:p w:rsidR="00D7544A" w:rsidRDefault="00D7544A" w:rsidP="00D7544A">
          <w:pPr>
            <w:pStyle w:val="84EA8B9976F941C5B08A0334F1661535"/>
          </w:pPr>
          <w:r>
            <w:rPr>
              <w:rStyle w:val="PlaceholderText"/>
            </w:rPr>
            <w:t xml:space="preserve">Speaker 3 </w:t>
          </w:r>
          <w:r w:rsidRPr="00272D48">
            <w:rPr>
              <w:rStyle w:val="PlaceholderText"/>
            </w:rPr>
            <w:t>Name</w:t>
          </w:r>
        </w:p>
      </w:docPartBody>
    </w:docPart>
    <w:docPart>
      <w:docPartPr>
        <w:name w:val="C07B6538CA7E449D9BFAA3924F70A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C30E73-E3DE-4C7D-A63D-214653ACD787}"/>
      </w:docPartPr>
      <w:docPartBody>
        <w:p w:rsidR="00D7544A" w:rsidRDefault="00D7544A" w:rsidP="00D7544A">
          <w:pPr>
            <w:pStyle w:val="C07B6538CA7E449D9BFAA3924F70A0CB"/>
          </w:pPr>
          <w:r>
            <w:rPr>
              <w:rStyle w:val="PlaceholderText"/>
            </w:rPr>
            <w:t xml:space="preserve">Speaker 3 </w:t>
          </w:r>
          <w:r w:rsidRPr="00272D48">
            <w:rPr>
              <w:rStyle w:val="PlaceholderText"/>
            </w:rPr>
            <w:t>City</w:t>
          </w:r>
        </w:p>
      </w:docPartBody>
    </w:docPart>
    <w:docPart>
      <w:docPartPr>
        <w:name w:val="4 Speakers"/>
        <w:style w:val="Speaker Name - City"/>
        <w:category>
          <w:name w:val="Manuscript"/>
          <w:gallery w:val="autoTxt"/>
        </w:category>
        <w:behaviors>
          <w:behavior w:val="content"/>
        </w:behaviors>
        <w:guid w:val="{E2A518FA-BEE7-48C3-843E-FCA360EF33A2}"/>
      </w:docPartPr>
      <w:docPartBody>
        <w:bookmarkStart w:id="4" w:name="chI_authors"/>
        <w:p w:rsidR="00D7544A" w:rsidRDefault="00D7544A" w:rsidP="00437C5D">
          <w:pPr>
            <w:pStyle w:val="SpeakerName-City"/>
            <w:spacing w:after="0"/>
          </w:pPr>
          <w:r w:rsidRPr="003B4479">
            <w:fldChar w:fldCharType="begin"/>
          </w:r>
          <w:r w:rsidRPr="003B4479">
            <w:instrText xml:space="preserve"> AUTOTEXTLIST </w:instrText>
          </w:r>
          <w:r>
            <w:instrText xml:space="preserve"> </w:instrText>
          </w:r>
          <w:r w:rsidRPr="003B4479">
            <w:fldChar w:fldCharType="separate"/>
          </w:r>
          <w:r w:rsidRPr="003B4479">
            <w:fldChar w:fldCharType="begin"/>
          </w:r>
          <w:r w:rsidRPr="003B4479">
            <w:instrText xml:space="preserve"> AUTOTEXTLIST </w:instrText>
          </w:r>
          <w:r>
            <w:instrText xml:space="preserve"> </w:instrText>
          </w:r>
          <w:r w:rsidRPr="003B4479">
            <w:fldChar w:fldCharType="separate"/>
          </w:r>
          <w:sdt>
            <w:sdtPr>
              <w:rPr>
                <w:rStyle w:val="SpeakerName-CityChar"/>
              </w:rPr>
              <w:alias w:val="Click to enter"/>
              <w:tag w:val="Speaker 1 Name"/>
              <w:id w:val="344071379"/>
              <w:placeholder>
                <w:docPart w:val="8EB25CF0E97F47298762630C5062A681"/>
              </w:placeholder>
              <w:temporary/>
              <w:showingPlcHdr/>
              <w15:appearance w15:val="tags"/>
            </w:sdtPr>
            <w:sdtEndPr>
              <w:rPr>
                <w:rStyle w:val="DefaultParagraphFont"/>
                <w:i/>
              </w:rPr>
            </w:sdtEndPr>
            <w:sdtContent>
              <w:r>
                <w:t>Speaker 1 Name</w:t>
              </w:r>
            </w:sdtContent>
          </w:sdt>
          <w:r>
            <w:t xml:space="preserve"> </w:t>
          </w:r>
          <w:r w:rsidRPr="00013648">
            <w:rPr>
              <w:rFonts w:cs="Times New Roman"/>
              <w:szCs w:val="28"/>
            </w:rPr>
            <w:t>–</w:t>
          </w:r>
          <w:r w:rsidRPr="00272D48">
            <w:t xml:space="preserve"> </w:t>
          </w:r>
          <w:sdt>
            <w:sdtPr>
              <w:rPr>
                <w:rStyle w:val="SpeakerName-CityChar"/>
              </w:rPr>
              <w:alias w:val="Click to enter"/>
              <w:tag w:val="Speaker 1 City"/>
              <w:id w:val="454065721"/>
              <w:placeholder>
                <w:docPart w:val="CCC39F4FA03F4668966F320C646EA2F7"/>
              </w:placeholder>
              <w:temporary/>
              <w:showingPlcHdr/>
              <w15:appearance w15:val="tags"/>
            </w:sdtPr>
            <w:sdtEndPr>
              <w:rPr>
                <w:rStyle w:val="DefaultParagraphFont"/>
                <w:i/>
              </w:rPr>
            </w:sdtEndPr>
            <w:sdtContent>
              <w:r>
                <w:t>Speaker 1 City</w:t>
              </w:r>
            </w:sdtContent>
          </w:sdt>
          <w:r w:rsidRPr="00272D48">
            <w:t xml:space="preserve"> </w:t>
          </w:r>
        </w:p>
        <w:p w:rsidR="00D7544A" w:rsidRDefault="009C058C" w:rsidP="00437C5D">
          <w:pPr>
            <w:spacing w:after="0"/>
            <w:jc w:val="center"/>
          </w:pPr>
          <w:sdt>
            <w:sdtPr>
              <w:rPr>
                <w:rStyle w:val="SpeakerName-CityChar"/>
              </w:rPr>
              <w:alias w:val="Click to enter"/>
              <w:tag w:val="Speaker 2 Name"/>
              <w:id w:val="-1371372521"/>
              <w:placeholder>
                <w:docPart w:val="547F497CAFB1422BBA3B7C44C4EF6A18"/>
              </w:placeholder>
              <w:temporary/>
              <w:showingPlcHdr/>
              <w15:appearance w15:val="tags"/>
            </w:sdtPr>
            <w:sdtEndPr>
              <w:rPr>
                <w:rStyle w:val="DefaultParagraphFont"/>
                <w:rFonts w:asciiTheme="minorHAnsi" w:eastAsiaTheme="minorEastAsia" w:hAnsiTheme="minorHAnsi"/>
                <w:i w:val="0"/>
                <w:sz w:val="3276"/>
                <w:szCs w:val="3276"/>
              </w:rPr>
            </w:sdtEndPr>
            <w:sdtContent>
              <w:r w:rsidR="00D7544A">
                <w:rPr>
                  <w:rStyle w:val="SpeakerName-CityChar"/>
                </w:rPr>
                <w:t>Speaker 2</w:t>
              </w:r>
              <w:r w:rsidR="00D7544A" w:rsidRPr="00C83DDD">
                <w:rPr>
                  <w:rStyle w:val="SpeakerName-CityChar"/>
                </w:rPr>
                <w:t xml:space="preserve"> Name</w:t>
              </w:r>
            </w:sdtContent>
          </w:sdt>
          <w:r w:rsidR="00D7544A">
            <w:t xml:space="preserve"> </w:t>
          </w:r>
          <w:r w:rsidR="00D7544A" w:rsidRPr="00013648">
            <w:rPr>
              <w:rFonts w:ascii="Minion" w:hAnsi="Minion"/>
              <w:sz w:val="24"/>
              <w:szCs w:val="28"/>
            </w:rPr>
            <w:t>–</w:t>
          </w:r>
          <w:r w:rsidR="00D7544A">
            <w:rPr>
              <w:szCs w:val="28"/>
            </w:rPr>
            <w:t xml:space="preserve"> </w:t>
          </w:r>
          <w:sdt>
            <w:sdtPr>
              <w:rPr>
                <w:rStyle w:val="SpeakerName-CityChar"/>
              </w:rPr>
              <w:alias w:val="Click to enter"/>
              <w:tag w:val="Speaker 2 City"/>
              <w:id w:val="-1149441983"/>
              <w:placeholder>
                <w:docPart w:val="9E7613F3FD57415390AE2FD175A9BB32"/>
              </w:placeholder>
              <w:temporary/>
              <w:showingPlcHdr/>
              <w15:appearance w15:val="tags"/>
            </w:sdtPr>
            <w:sdtEndPr>
              <w:rPr>
                <w:rStyle w:val="DefaultParagraphFont"/>
                <w:rFonts w:asciiTheme="minorHAnsi" w:eastAsiaTheme="minorEastAsia" w:hAnsiTheme="minorHAnsi"/>
                <w:i w:val="0"/>
                <w:sz w:val="3276"/>
                <w:szCs w:val="3276"/>
              </w:rPr>
            </w:sdtEndPr>
            <w:sdtContent>
              <w:r w:rsidR="00D7544A">
                <w:rPr>
                  <w:rStyle w:val="SpeakerName-CityChar"/>
                </w:rPr>
                <w:t>Speaker 2</w:t>
              </w:r>
              <w:r w:rsidR="00D7544A" w:rsidRPr="00C83DDD">
                <w:rPr>
                  <w:rStyle w:val="SpeakerName-CityChar"/>
                </w:rPr>
                <w:t xml:space="preserve"> City</w:t>
              </w:r>
            </w:sdtContent>
          </w:sdt>
        </w:p>
        <w:p w:rsidR="00D7544A" w:rsidRPr="00C83DDD" w:rsidRDefault="009C058C" w:rsidP="00437C5D">
          <w:pPr>
            <w:spacing w:after="0"/>
            <w:ind w:left="720"/>
          </w:pPr>
          <w:sdt>
            <w:sdtPr>
              <w:rPr>
                <w:rStyle w:val="SpeakerName-CityChar"/>
              </w:rPr>
              <w:alias w:val="Click to enter"/>
              <w:tag w:val="Speaker 3 Name"/>
              <w:id w:val="-2121521325"/>
              <w:placeholder>
                <w:docPart w:val="97F2E641005A4B60A685E0F1C0D7310E"/>
              </w:placeholder>
              <w:temporary/>
              <w:showingPlcHdr/>
              <w15:appearance w15:val="tags"/>
            </w:sdtPr>
            <w:sdtEndPr>
              <w:rPr>
                <w:rStyle w:val="DefaultParagraphFont"/>
                <w:rFonts w:asciiTheme="minorHAnsi" w:eastAsiaTheme="minorEastAsia" w:hAnsiTheme="minorHAnsi"/>
                <w:i w:val="0"/>
                <w:sz w:val="3276"/>
                <w:szCs w:val="3276"/>
              </w:rPr>
            </w:sdtEndPr>
            <w:sdtContent>
              <w:r w:rsidR="00D7544A">
                <w:rPr>
                  <w:rStyle w:val="SpeakerName-CityChar"/>
                </w:rPr>
                <w:t>Speaker 3</w:t>
              </w:r>
              <w:r w:rsidR="00D7544A" w:rsidRPr="00C83DDD">
                <w:rPr>
                  <w:rStyle w:val="SpeakerName-CityChar"/>
                </w:rPr>
                <w:t xml:space="preserve"> Name</w:t>
              </w:r>
            </w:sdtContent>
          </w:sdt>
          <w:r w:rsidR="00D7544A">
            <w:t xml:space="preserve"> </w:t>
          </w:r>
          <w:r w:rsidR="00D7544A" w:rsidRPr="00013648">
            <w:rPr>
              <w:rFonts w:ascii="Minion" w:hAnsi="Minion"/>
              <w:sz w:val="24"/>
              <w:szCs w:val="28"/>
            </w:rPr>
            <w:t>–</w:t>
          </w:r>
          <w:r w:rsidR="00D7544A">
            <w:rPr>
              <w:szCs w:val="28"/>
            </w:rPr>
            <w:t xml:space="preserve"> </w:t>
          </w:r>
          <w:sdt>
            <w:sdtPr>
              <w:rPr>
                <w:rStyle w:val="SpeakerName-CityChar"/>
              </w:rPr>
              <w:alias w:val="Click to enter"/>
              <w:tag w:val="Speaker 3 City"/>
              <w:id w:val="-645050027"/>
              <w:placeholder>
                <w:docPart w:val="1B4380C86091486892CCB9BBF29DF9B4"/>
              </w:placeholder>
              <w:temporary/>
              <w:showingPlcHdr/>
              <w15:appearance w15:val="tags"/>
            </w:sdtPr>
            <w:sdtEndPr>
              <w:rPr>
                <w:rStyle w:val="DefaultParagraphFont"/>
                <w:rFonts w:asciiTheme="minorHAnsi" w:eastAsiaTheme="minorEastAsia" w:hAnsiTheme="minorHAnsi"/>
                <w:i w:val="0"/>
                <w:sz w:val="3276"/>
                <w:szCs w:val="3276"/>
              </w:rPr>
            </w:sdtEndPr>
            <w:sdtContent>
              <w:r w:rsidR="00D7544A">
                <w:rPr>
                  <w:rStyle w:val="SpeakerName-CityChar"/>
                </w:rPr>
                <w:t>Speaker 3</w:t>
              </w:r>
              <w:r w:rsidR="00D7544A" w:rsidRPr="00C83DDD">
                <w:rPr>
                  <w:rStyle w:val="SpeakerName-CityChar"/>
                </w:rPr>
                <w:t xml:space="preserve"> City</w:t>
              </w:r>
            </w:sdtContent>
          </w:sdt>
        </w:p>
        <w:p w:rsidR="00D7544A" w:rsidRPr="003B4479" w:rsidRDefault="009C058C" w:rsidP="00437C5D">
          <w:pPr>
            <w:pStyle w:val="SpeakerName-City"/>
            <w:spacing w:after="0"/>
          </w:pPr>
          <w:sdt>
            <w:sdtPr>
              <w:rPr>
                <w:rStyle w:val="SpeakerName-CityChar"/>
              </w:rPr>
              <w:alias w:val="Click to enter"/>
              <w:tag w:val="Speaker 4 Name"/>
              <w:id w:val="2122953897"/>
              <w:placeholder>
                <w:docPart w:val="A23D48BCCB324C10A227392AA6B15111"/>
              </w:placeholder>
              <w:temporary/>
              <w:showingPlcHdr/>
              <w15:appearance w15:val="tags"/>
            </w:sdtPr>
            <w:sdtEndPr>
              <w:rPr>
                <w:rStyle w:val="DefaultParagraphFont"/>
                <w:i/>
              </w:rPr>
            </w:sdtEndPr>
            <w:sdtContent>
              <w:r w:rsidR="00D7544A">
                <w:t>Speaker 4</w:t>
              </w:r>
              <w:r w:rsidR="00D7544A" w:rsidRPr="00C83DDD">
                <w:t xml:space="preserve"> Name</w:t>
              </w:r>
            </w:sdtContent>
          </w:sdt>
          <w:r w:rsidR="00D7544A">
            <w:t xml:space="preserve"> </w:t>
          </w:r>
          <w:r w:rsidR="00D7544A" w:rsidRPr="00013648">
            <w:rPr>
              <w:rFonts w:cs="Times New Roman"/>
              <w:szCs w:val="28"/>
            </w:rPr>
            <w:t>–</w:t>
          </w:r>
          <w:r w:rsidR="00D7544A">
            <w:rPr>
              <w:rFonts w:cs="Times New Roman"/>
              <w:szCs w:val="28"/>
            </w:rPr>
            <w:t xml:space="preserve"> </w:t>
          </w:r>
          <w:sdt>
            <w:sdtPr>
              <w:rPr>
                <w:rStyle w:val="SpeakerName-CityChar"/>
              </w:rPr>
              <w:alias w:val="Click to enter"/>
              <w:tag w:val="Speaker 4 City"/>
              <w:id w:val="201373045"/>
              <w:placeholder>
                <w:docPart w:val="E678FA6F7A7D44F49A41A5DDEF47150B"/>
              </w:placeholder>
              <w:temporary/>
              <w:showingPlcHdr/>
              <w15:appearance w15:val="tags"/>
            </w:sdtPr>
            <w:sdtEndPr>
              <w:rPr>
                <w:rStyle w:val="DefaultParagraphFont"/>
                <w:i/>
              </w:rPr>
            </w:sdtEndPr>
            <w:sdtContent>
              <w:r w:rsidR="00D7544A">
                <w:t>Speaker 4</w:t>
              </w:r>
              <w:r w:rsidR="00D7544A" w:rsidRPr="00C83DDD">
                <w:t xml:space="preserve"> City</w:t>
              </w:r>
            </w:sdtContent>
          </w:sdt>
        </w:p>
        <w:p w:rsidR="00D7544A" w:rsidRDefault="00D7544A" w:rsidP="00D7544A">
          <w:pPr>
            <w:pStyle w:val="4Speakers1"/>
          </w:pPr>
          <w:r w:rsidRPr="003B4479">
            <w:fldChar w:fldCharType="end"/>
          </w:r>
          <w:r w:rsidRPr="003B4479">
            <w:fldChar w:fldCharType="end"/>
          </w:r>
          <w:bookmarkEnd w:id="4"/>
        </w:p>
      </w:docPartBody>
    </w:docPart>
    <w:docPart>
      <w:docPartPr>
        <w:name w:val="8EB25CF0E97F47298762630C5062A6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413DAD-A392-4802-98B6-B4EDB65A7966}"/>
      </w:docPartPr>
      <w:docPartBody>
        <w:p w:rsidR="00D7544A" w:rsidRDefault="00D7544A" w:rsidP="00D7544A">
          <w:pPr>
            <w:pStyle w:val="8EB25CF0E97F47298762630C5062A681"/>
          </w:pPr>
          <w:r>
            <w:rPr>
              <w:rStyle w:val="PlaceholderText"/>
            </w:rPr>
            <w:t xml:space="preserve">Speaker 1 </w:t>
          </w:r>
          <w:r w:rsidRPr="00272D48">
            <w:rPr>
              <w:rStyle w:val="PlaceholderText"/>
            </w:rPr>
            <w:t>Name</w:t>
          </w:r>
        </w:p>
      </w:docPartBody>
    </w:docPart>
    <w:docPart>
      <w:docPartPr>
        <w:name w:val="CCC39F4FA03F4668966F320C646EA2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4847D-27A7-4AC7-9EF1-6CAC27E82E98}"/>
      </w:docPartPr>
      <w:docPartBody>
        <w:p w:rsidR="00D7544A" w:rsidRDefault="00D7544A" w:rsidP="00D7544A">
          <w:pPr>
            <w:pStyle w:val="CCC39F4FA03F4668966F320C646EA2F7"/>
          </w:pPr>
          <w:r>
            <w:rPr>
              <w:rStyle w:val="PlaceholderText"/>
            </w:rPr>
            <w:t xml:space="preserve">Speaker 1 </w:t>
          </w:r>
          <w:r w:rsidRPr="00272D48">
            <w:rPr>
              <w:rStyle w:val="PlaceholderText"/>
            </w:rPr>
            <w:t>City</w:t>
          </w:r>
        </w:p>
      </w:docPartBody>
    </w:docPart>
    <w:docPart>
      <w:docPartPr>
        <w:name w:val="547F497CAFB1422BBA3B7C44C4EF6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4EEA16-54BB-4215-B117-8FA6E54ACE11}"/>
      </w:docPartPr>
      <w:docPartBody>
        <w:p w:rsidR="00D7544A" w:rsidRDefault="00D7544A" w:rsidP="00D7544A">
          <w:pPr>
            <w:pStyle w:val="547F497CAFB1422BBA3B7C44C4EF6A18"/>
          </w:pPr>
          <w:r>
            <w:rPr>
              <w:rStyle w:val="PlaceholderText"/>
            </w:rPr>
            <w:t xml:space="preserve">Speaker 2 </w:t>
          </w:r>
          <w:r w:rsidRPr="00272D48">
            <w:rPr>
              <w:rStyle w:val="PlaceholderText"/>
            </w:rPr>
            <w:t>Name</w:t>
          </w:r>
        </w:p>
      </w:docPartBody>
    </w:docPart>
    <w:docPart>
      <w:docPartPr>
        <w:name w:val="9E7613F3FD57415390AE2FD175A9BB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754B4-0842-47A0-8595-F941B67B683D}"/>
      </w:docPartPr>
      <w:docPartBody>
        <w:p w:rsidR="00D7544A" w:rsidRDefault="00D7544A" w:rsidP="00D7544A">
          <w:pPr>
            <w:pStyle w:val="9E7613F3FD57415390AE2FD175A9BB32"/>
          </w:pPr>
          <w:r>
            <w:rPr>
              <w:rStyle w:val="PlaceholderText"/>
            </w:rPr>
            <w:t xml:space="preserve">Speaker 2 </w:t>
          </w:r>
          <w:r w:rsidRPr="00272D48">
            <w:rPr>
              <w:rStyle w:val="PlaceholderText"/>
            </w:rPr>
            <w:t>City</w:t>
          </w:r>
        </w:p>
      </w:docPartBody>
    </w:docPart>
    <w:docPart>
      <w:docPartPr>
        <w:name w:val="97F2E641005A4B60A685E0F1C0D73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854A2-1232-45C7-BF91-F605E86E1FCC}"/>
      </w:docPartPr>
      <w:docPartBody>
        <w:p w:rsidR="00D7544A" w:rsidRDefault="00D7544A" w:rsidP="00D7544A">
          <w:pPr>
            <w:pStyle w:val="97F2E641005A4B60A685E0F1C0D7310E"/>
          </w:pPr>
          <w:r>
            <w:rPr>
              <w:rStyle w:val="PlaceholderText"/>
            </w:rPr>
            <w:t xml:space="preserve">Speaker 2 </w:t>
          </w:r>
          <w:r w:rsidRPr="00272D48">
            <w:rPr>
              <w:rStyle w:val="PlaceholderText"/>
            </w:rPr>
            <w:t>Name</w:t>
          </w:r>
        </w:p>
      </w:docPartBody>
    </w:docPart>
    <w:docPart>
      <w:docPartPr>
        <w:name w:val="1B4380C86091486892CCB9BBF29DF9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4150B3-7482-47BF-81E6-1E7E5154B3AD}"/>
      </w:docPartPr>
      <w:docPartBody>
        <w:p w:rsidR="00D7544A" w:rsidRDefault="00D7544A" w:rsidP="00D7544A">
          <w:pPr>
            <w:pStyle w:val="1B4380C86091486892CCB9BBF29DF9B4"/>
          </w:pPr>
          <w:r>
            <w:rPr>
              <w:rStyle w:val="PlaceholderText"/>
            </w:rPr>
            <w:t xml:space="preserve">Speaker 2 </w:t>
          </w:r>
          <w:r w:rsidRPr="00272D48">
            <w:rPr>
              <w:rStyle w:val="PlaceholderText"/>
            </w:rPr>
            <w:t>City</w:t>
          </w:r>
        </w:p>
      </w:docPartBody>
    </w:docPart>
    <w:docPart>
      <w:docPartPr>
        <w:name w:val="A23D48BCCB324C10A227392AA6B151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40A34-88C3-4A89-B2FB-51E0DA92D13C}"/>
      </w:docPartPr>
      <w:docPartBody>
        <w:p w:rsidR="00D7544A" w:rsidRDefault="00D7544A" w:rsidP="00D7544A">
          <w:pPr>
            <w:pStyle w:val="A23D48BCCB324C10A227392AA6B15111"/>
          </w:pPr>
          <w:r>
            <w:rPr>
              <w:rStyle w:val="PlaceholderText"/>
            </w:rPr>
            <w:t xml:space="preserve">Speaker 3 </w:t>
          </w:r>
          <w:r w:rsidRPr="00272D48">
            <w:rPr>
              <w:rStyle w:val="PlaceholderText"/>
            </w:rPr>
            <w:t>Name</w:t>
          </w:r>
        </w:p>
      </w:docPartBody>
    </w:docPart>
    <w:docPart>
      <w:docPartPr>
        <w:name w:val="E678FA6F7A7D44F49A41A5DDEF4715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54746-4D0A-4AB3-8537-1FB7A10D50CC}"/>
      </w:docPartPr>
      <w:docPartBody>
        <w:p w:rsidR="00D7544A" w:rsidRDefault="00D7544A" w:rsidP="00D7544A">
          <w:pPr>
            <w:pStyle w:val="E678FA6F7A7D44F49A41A5DDEF47150B"/>
          </w:pPr>
          <w:r>
            <w:rPr>
              <w:rStyle w:val="PlaceholderText"/>
            </w:rPr>
            <w:t xml:space="preserve">Speaker 3 </w:t>
          </w:r>
          <w:r w:rsidRPr="00272D48">
            <w:rPr>
              <w:rStyle w:val="PlaceholderText"/>
            </w:rPr>
            <w:t>City</w:t>
          </w:r>
        </w:p>
      </w:docPartBody>
    </w:docPart>
    <w:docPart>
      <w:docPartPr>
        <w:name w:val="FD2CE9E02F22492DA65A2386728BD4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C7C88-8902-40EF-98A2-B35447D54437}"/>
      </w:docPartPr>
      <w:docPartBody>
        <w:p w:rsidR="00D7544A" w:rsidRDefault="00D7544A" w:rsidP="00D7544A">
          <w:pPr>
            <w:pStyle w:val="FD2CE9E02F22492DA65A2386728BD4D9"/>
          </w:pPr>
          <w:r>
            <w:rPr>
              <w:rStyle w:val="PlaceholderText"/>
            </w:rPr>
            <w:t xml:space="preserve">Speaker 1 </w:t>
          </w:r>
          <w:r w:rsidRPr="00272D48">
            <w:rPr>
              <w:rStyle w:val="PlaceholderText"/>
            </w:rPr>
            <w:t>Name</w:t>
          </w:r>
        </w:p>
      </w:docPartBody>
    </w:docPart>
    <w:docPart>
      <w:docPartPr>
        <w:name w:val="5BAB08C290C24C6CA9A8A64E4A61F4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C3F7AA-A20E-44ED-86E3-470AB4E7828B}"/>
      </w:docPartPr>
      <w:docPartBody>
        <w:p w:rsidR="00D7544A" w:rsidRDefault="00D7544A" w:rsidP="00D7544A">
          <w:pPr>
            <w:pStyle w:val="5BAB08C290C24C6CA9A8A64E4A61F489"/>
          </w:pPr>
          <w:r>
            <w:rPr>
              <w:rStyle w:val="PlaceholderText"/>
            </w:rPr>
            <w:t xml:space="preserve">Speaker 1 </w:t>
          </w:r>
          <w:r w:rsidRPr="00272D48">
            <w:rPr>
              <w:rStyle w:val="PlaceholderText"/>
            </w:rPr>
            <w:t>City</w:t>
          </w:r>
        </w:p>
      </w:docPartBody>
    </w:docPart>
    <w:docPart>
      <w:docPartPr>
        <w:name w:val="4CB6092B7C664F05B5C4BAC03C8FD3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0A032E-56AE-4867-9E2C-8F5E065C76ED}"/>
      </w:docPartPr>
      <w:docPartBody>
        <w:p w:rsidR="00D7544A" w:rsidRDefault="00D7544A" w:rsidP="00D7544A">
          <w:pPr>
            <w:pStyle w:val="4CB6092B7C664F05B5C4BAC03C8FD324"/>
          </w:pPr>
          <w:r>
            <w:rPr>
              <w:rStyle w:val="PlaceholderText"/>
            </w:rPr>
            <w:t xml:space="preserve">Speaker 2 </w:t>
          </w:r>
          <w:r w:rsidRPr="00272D48">
            <w:rPr>
              <w:rStyle w:val="PlaceholderText"/>
            </w:rPr>
            <w:t>Name</w:t>
          </w:r>
        </w:p>
      </w:docPartBody>
    </w:docPart>
    <w:docPart>
      <w:docPartPr>
        <w:name w:val="447839D990DA4138A82D5FC891DA35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C0FA7F-AD3B-4D32-A8EF-D35D5B3F2BE7}"/>
      </w:docPartPr>
      <w:docPartBody>
        <w:p w:rsidR="00D7544A" w:rsidRDefault="00D7544A" w:rsidP="00D7544A">
          <w:pPr>
            <w:pStyle w:val="447839D990DA4138A82D5FC891DA3584"/>
          </w:pPr>
          <w:r>
            <w:rPr>
              <w:rStyle w:val="PlaceholderText"/>
            </w:rPr>
            <w:t xml:space="preserve">Speaker 2 </w:t>
          </w:r>
          <w:r w:rsidRPr="00272D48">
            <w:rPr>
              <w:rStyle w:val="PlaceholderText"/>
            </w:rPr>
            <w:t>City</w:t>
          </w:r>
        </w:p>
      </w:docPartBody>
    </w:docPart>
    <w:docPart>
      <w:docPartPr>
        <w:name w:val="24A608A82C5E45D681CFEE0107E991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647D4D-3B12-497B-869E-470F8844DD77}"/>
      </w:docPartPr>
      <w:docPartBody>
        <w:p w:rsidR="00D7544A" w:rsidRDefault="00D7544A" w:rsidP="00D7544A">
          <w:pPr>
            <w:pStyle w:val="24A608A82C5E45D681CFEE0107E99182"/>
          </w:pPr>
          <w:r>
            <w:rPr>
              <w:rStyle w:val="PlaceholderText"/>
            </w:rPr>
            <w:t xml:space="preserve">Speaker 2 </w:t>
          </w:r>
          <w:r w:rsidRPr="00272D48">
            <w:rPr>
              <w:rStyle w:val="PlaceholderText"/>
            </w:rPr>
            <w:t>Name</w:t>
          </w:r>
        </w:p>
      </w:docPartBody>
    </w:docPart>
    <w:docPart>
      <w:docPartPr>
        <w:name w:val="72F7915317C04CA385CDACC2FFD21A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D4D04-119C-4140-B9A8-3217BAA0EC66}"/>
      </w:docPartPr>
      <w:docPartBody>
        <w:p w:rsidR="00D7544A" w:rsidRDefault="00D7544A" w:rsidP="00D7544A">
          <w:pPr>
            <w:pStyle w:val="72F7915317C04CA385CDACC2FFD21AF7"/>
          </w:pPr>
          <w:r>
            <w:rPr>
              <w:rStyle w:val="PlaceholderText"/>
            </w:rPr>
            <w:t xml:space="preserve">Speaker 2 </w:t>
          </w:r>
          <w:r w:rsidRPr="00272D48">
            <w:rPr>
              <w:rStyle w:val="PlaceholderText"/>
            </w:rPr>
            <w:t>City</w:t>
          </w:r>
        </w:p>
      </w:docPartBody>
    </w:docPart>
    <w:docPart>
      <w:docPartPr>
        <w:name w:val="Moderator + 3 Panelists"/>
        <w:style w:val="Speaker Name - City"/>
        <w:category>
          <w:name w:val="Manuscript"/>
          <w:gallery w:val="autoTxt"/>
        </w:category>
        <w:behaviors>
          <w:behavior w:val="content"/>
        </w:behaviors>
        <w:guid w:val="{85DC5249-1E59-416B-B71F-63CBA06854A0}"/>
      </w:docPartPr>
      <w:docPartBody>
        <w:p w:rsidR="00D7544A" w:rsidRDefault="00D7544A" w:rsidP="00437C5D">
          <w:pPr>
            <w:pStyle w:val="SpeakerName-City"/>
            <w:spacing w:after="0"/>
          </w:pPr>
          <w:r w:rsidRPr="009B5260">
            <w:rPr>
              <w:i w:val="0"/>
              <w:u w:val="single"/>
            </w:rPr>
            <w:t>Moderator</w:t>
          </w:r>
          <w:r w:rsidRPr="009B5260">
            <w:rPr>
              <w:i w:val="0"/>
            </w:rPr>
            <w:t>:</w:t>
          </w:r>
          <w:r>
            <w:t xml:space="preserve"> </w:t>
          </w:r>
          <w:r w:rsidRPr="003B4479">
            <w:fldChar w:fldCharType="begin"/>
          </w:r>
          <w:r w:rsidRPr="003B4479">
            <w:instrText xml:space="preserve"> AUTOTEXTLIST </w:instrText>
          </w:r>
          <w:r>
            <w:instrText xml:space="preserve"> </w:instrText>
          </w:r>
          <w:r w:rsidRPr="003B4479">
            <w:fldChar w:fldCharType="separate"/>
          </w:r>
          <w:sdt>
            <w:sdtPr>
              <w:rPr>
                <w:rStyle w:val="SpeakerName-CityChar"/>
              </w:rPr>
              <w:alias w:val="Click to enter"/>
              <w:tag w:val="Moderator Name"/>
              <w:id w:val="-435299854"/>
              <w:placeholder>
                <w:docPart w:val="717ABDA8054842F69AA57352BCB96499"/>
              </w:placeholder>
              <w:temporary/>
              <w:showingPlcHdr/>
              <w15:appearance w15:val="tags"/>
            </w:sdtPr>
            <w:sdtEndPr>
              <w:rPr>
                <w:rStyle w:val="DefaultParagraphFont"/>
                <w:i/>
              </w:rPr>
            </w:sdtEndPr>
            <w:sdtContent>
              <w:r>
                <w:t>Moderator Name</w:t>
              </w:r>
            </w:sdtContent>
          </w:sdt>
          <w:r>
            <w:t xml:space="preserve"> </w:t>
          </w:r>
          <w:r w:rsidRPr="00013648">
            <w:rPr>
              <w:rFonts w:cs="Times New Roman"/>
              <w:szCs w:val="28"/>
            </w:rPr>
            <w:t>–</w:t>
          </w:r>
          <w:r w:rsidRPr="00272D48">
            <w:t xml:space="preserve"> </w:t>
          </w:r>
          <w:sdt>
            <w:sdtPr>
              <w:rPr>
                <w:rStyle w:val="SpeakerName-CityChar"/>
              </w:rPr>
              <w:alias w:val="Click to enter"/>
              <w:tag w:val="Moderator City"/>
              <w:id w:val="-1789354099"/>
              <w:placeholder>
                <w:docPart w:val="50B3BD11C86A4D5CBD5B622E9FFA2F01"/>
              </w:placeholder>
              <w:temporary/>
              <w:showingPlcHdr/>
              <w15:appearance w15:val="tags"/>
            </w:sdtPr>
            <w:sdtEndPr>
              <w:rPr>
                <w:rStyle w:val="DefaultParagraphFont"/>
                <w:i/>
              </w:rPr>
            </w:sdtEndPr>
            <w:sdtContent>
              <w:r>
                <w:t>Moderator City</w:t>
              </w:r>
            </w:sdtContent>
          </w:sdt>
          <w:r w:rsidRPr="00272D48">
            <w:t xml:space="preserve"> </w:t>
          </w:r>
        </w:p>
        <w:p w:rsidR="00D7544A" w:rsidRDefault="00D7544A" w:rsidP="00437C5D">
          <w:pPr>
            <w:spacing w:after="0"/>
            <w:jc w:val="center"/>
          </w:pPr>
          <w:r w:rsidRPr="0034643E">
            <w:rPr>
              <w:sz w:val="24"/>
              <w:u w:val="single"/>
            </w:rPr>
            <w:t>Panelists</w:t>
          </w:r>
          <w:r w:rsidRPr="0034643E">
            <w:rPr>
              <w:sz w:val="24"/>
            </w:rPr>
            <w:t>:</w:t>
          </w:r>
          <w:r>
            <w:t xml:space="preserve"> </w:t>
          </w:r>
          <w:sdt>
            <w:sdtPr>
              <w:rPr>
                <w:rStyle w:val="SpeakerName-CityChar"/>
              </w:rPr>
              <w:alias w:val="Click to enter"/>
              <w:tag w:val="Panelist 1 Name"/>
              <w:id w:val="1281610902"/>
              <w:placeholder>
                <w:docPart w:val="2AF9A7EAB4D34B72B8641DA275235918"/>
              </w:placeholder>
              <w:temporary/>
              <w:showingPlcHdr/>
              <w15:appearance w15:val="tags"/>
            </w:sdtPr>
            <w:sdtEndPr>
              <w:rPr>
                <w:rStyle w:val="DefaultParagraphFont"/>
                <w:rFonts w:asciiTheme="minorHAnsi" w:eastAsiaTheme="minorEastAsia" w:hAnsiTheme="minorHAnsi"/>
                <w:i w:val="0"/>
                <w:sz w:val="3276"/>
                <w:szCs w:val="3276"/>
              </w:rPr>
            </w:sdtEndPr>
            <w:sdtContent>
              <w:r>
                <w:rPr>
                  <w:rStyle w:val="SpeakerName-CityChar"/>
                </w:rPr>
                <w:t>Panelist 1</w:t>
              </w:r>
              <w:r w:rsidRPr="00C83DDD">
                <w:rPr>
                  <w:rStyle w:val="SpeakerName-CityChar"/>
                </w:rPr>
                <w:t xml:space="preserve"> Name</w:t>
              </w:r>
            </w:sdtContent>
          </w:sdt>
          <w:r>
            <w:t xml:space="preserve"> </w:t>
          </w:r>
          <w:r w:rsidRPr="00013648">
            <w:rPr>
              <w:rFonts w:ascii="Minion" w:hAnsi="Minion"/>
              <w:sz w:val="24"/>
              <w:szCs w:val="28"/>
            </w:rPr>
            <w:t>–</w:t>
          </w:r>
          <w:r w:rsidRPr="00272D48">
            <w:t xml:space="preserve"> </w:t>
          </w:r>
          <w:sdt>
            <w:sdtPr>
              <w:rPr>
                <w:rStyle w:val="SpeakerName-CityChar"/>
              </w:rPr>
              <w:alias w:val="Click to enter"/>
              <w:tag w:val="Panelist 1 City"/>
              <w:id w:val="-546452168"/>
              <w:placeholder>
                <w:docPart w:val="4C7AE2CE4979432B9A173CF46EC59FE2"/>
              </w:placeholder>
              <w:temporary/>
              <w:showingPlcHdr/>
              <w15:appearance w15:val="tags"/>
            </w:sdtPr>
            <w:sdtEndPr>
              <w:rPr>
                <w:rStyle w:val="DefaultParagraphFont"/>
                <w:rFonts w:asciiTheme="minorHAnsi" w:eastAsiaTheme="minorEastAsia" w:hAnsiTheme="minorHAnsi"/>
                <w:i w:val="0"/>
                <w:sz w:val="3276"/>
                <w:szCs w:val="3276"/>
              </w:rPr>
            </w:sdtEndPr>
            <w:sdtContent>
              <w:r>
                <w:rPr>
                  <w:rStyle w:val="SpeakerName-CityChar"/>
                </w:rPr>
                <w:t>Panelist 1</w:t>
              </w:r>
              <w:r w:rsidRPr="00C83DDD">
                <w:rPr>
                  <w:rStyle w:val="SpeakerName-CityChar"/>
                </w:rPr>
                <w:t xml:space="preserve"> City</w:t>
              </w:r>
            </w:sdtContent>
          </w:sdt>
        </w:p>
        <w:p w:rsidR="00D7544A" w:rsidRPr="00C83DDD" w:rsidRDefault="009C058C" w:rsidP="00437C5D">
          <w:pPr>
            <w:spacing w:after="0"/>
            <w:ind w:left="720"/>
          </w:pPr>
          <w:sdt>
            <w:sdtPr>
              <w:rPr>
                <w:rStyle w:val="SpeakerName-CityChar"/>
              </w:rPr>
              <w:alias w:val="Click to enter"/>
              <w:tag w:val="Panelist 2 Name"/>
              <w:id w:val="-1542048642"/>
              <w:placeholder>
                <w:docPart w:val="CACD26A295CA49C1A1EDA1A458162F7C"/>
              </w:placeholder>
              <w:temporary/>
              <w:showingPlcHdr/>
              <w15:appearance w15:val="tags"/>
            </w:sdtPr>
            <w:sdtEndPr>
              <w:rPr>
                <w:rStyle w:val="DefaultParagraphFont"/>
                <w:rFonts w:asciiTheme="minorHAnsi" w:eastAsiaTheme="minorEastAsia" w:hAnsiTheme="minorHAnsi"/>
                <w:i w:val="0"/>
                <w:sz w:val="3276"/>
                <w:szCs w:val="3276"/>
              </w:rPr>
            </w:sdtEndPr>
            <w:sdtContent>
              <w:r w:rsidR="00D7544A">
                <w:rPr>
                  <w:rStyle w:val="SpeakerName-CityChar"/>
                </w:rPr>
                <w:t>Panelist</w:t>
              </w:r>
              <w:r w:rsidR="00D7544A" w:rsidRPr="00C83DDD">
                <w:rPr>
                  <w:rStyle w:val="SpeakerName-CityChar"/>
                </w:rPr>
                <w:t xml:space="preserve"> 2 Name</w:t>
              </w:r>
            </w:sdtContent>
          </w:sdt>
          <w:r w:rsidR="00D7544A">
            <w:t xml:space="preserve"> </w:t>
          </w:r>
          <w:r w:rsidR="00D7544A" w:rsidRPr="00013648">
            <w:rPr>
              <w:rFonts w:ascii="Minion" w:hAnsi="Minion"/>
              <w:sz w:val="24"/>
              <w:szCs w:val="28"/>
            </w:rPr>
            <w:t>–</w:t>
          </w:r>
          <w:r w:rsidR="00D7544A" w:rsidRPr="00272D48">
            <w:t xml:space="preserve"> </w:t>
          </w:r>
          <w:sdt>
            <w:sdtPr>
              <w:rPr>
                <w:rStyle w:val="SpeakerName-CityChar"/>
              </w:rPr>
              <w:alias w:val="Click to enter"/>
              <w:tag w:val="Panelist 2 City"/>
              <w:id w:val="474341968"/>
              <w:placeholder>
                <w:docPart w:val="4CA870BF39414216BF604ED3E1168061"/>
              </w:placeholder>
              <w:temporary/>
              <w:showingPlcHdr/>
              <w15:appearance w15:val="tags"/>
            </w:sdtPr>
            <w:sdtEndPr>
              <w:rPr>
                <w:rStyle w:val="DefaultParagraphFont"/>
                <w:rFonts w:asciiTheme="minorHAnsi" w:eastAsiaTheme="minorEastAsia" w:hAnsiTheme="minorHAnsi"/>
                <w:i w:val="0"/>
                <w:sz w:val="3276"/>
                <w:szCs w:val="3276"/>
              </w:rPr>
            </w:sdtEndPr>
            <w:sdtContent>
              <w:r w:rsidR="00D7544A">
                <w:rPr>
                  <w:rStyle w:val="SpeakerName-CityChar"/>
                </w:rPr>
                <w:t>Panelist</w:t>
              </w:r>
              <w:r w:rsidR="00D7544A" w:rsidRPr="00C83DDD">
                <w:rPr>
                  <w:rStyle w:val="SpeakerName-CityChar"/>
                </w:rPr>
                <w:t xml:space="preserve"> 2 City</w:t>
              </w:r>
            </w:sdtContent>
          </w:sdt>
        </w:p>
        <w:p w:rsidR="00D7544A" w:rsidRPr="003B4479" w:rsidRDefault="009C058C" w:rsidP="00437C5D">
          <w:pPr>
            <w:pStyle w:val="SpeakerName-City"/>
            <w:spacing w:after="0"/>
          </w:pPr>
          <w:sdt>
            <w:sdtPr>
              <w:rPr>
                <w:rStyle w:val="SpeakerName-CityChar"/>
              </w:rPr>
              <w:alias w:val="Click to enter"/>
              <w:tag w:val="Panelist 3 Name"/>
              <w:id w:val="1371497419"/>
              <w:placeholder>
                <w:docPart w:val="D72141FC1A3442F98D9E972AB7932B34"/>
              </w:placeholder>
              <w:temporary/>
              <w:showingPlcHdr/>
              <w15:appearance w15:val="tags"/>
            </w:sdtPr>
            <w:sdtEndPr>
              <w:rPr>
                <w:rStyle w:val="DefaultParagraphFont"/>
                <w:i/>
              </w:rPr>
            </w:sdtEndPr>
            <w:sdtContent>
              <w:r w:rsidR="00D7544A">
                <w:t>Panelist</w:t>
              </w:r>
              <w:r w:rsidR="00D7544A" w:rsidRPr="00C83DDD">
                <w:t xml:space="preserve"> 3 Name</w:t>
              </w:r>
            </w:sdtContent>
          </w:sdt>
          <w:r w:rsidR="00D7544A">
            <w:t xml:space="preserve"> </w:t>
          </w:r>
          <w:r w:rsidR="00D7544A" w:rsidRPr="00013648">
            <w:rPr>
              <w:rFonts w:cs="Times New Roman"/>
              <w:szCs w:val="28"/>
            </w:rPr>
            <w:t>–</w:t>
          </w:r>
          <w:r w:rsidR="00D7544A" w:rsidRPr="00272D48">
            <w:t xml:space="preserve"> </w:t>
          </w:r>
          <w:sdt>
            <w:sdtPr>
              <w:rPr>
                <w:rStyle w:val="SpeakerName-CityChar"/>
              </w:rPr>
              <w:alias w:val="Click to enter"/>
              <w:tag w:val="Panelist 3 City"/>
              <w:id w:val="-1197771046"/>
              <w:placeholder>
                <w:docPart w:val="B850732C6C3D4DC0985A95DEC4FB1469"/>
              </w:placeholder>
              <w:temporary/>
              <w:showingPlcHdr/>
              <w15:appearance w15:val="tags"/>
            </w:sdtPr>
            <w:sdtEndPr>
              <w:rPr>
                <w:rStyle w:val="DefaultParagraphFont"/>
                <w:i/>
              </w:rPr>
            </w:sdtEndPr>
            <w:sdtContent>
              <w:r w:rsidR="00D7544A">
                <w:t>Panelist</w:t>
              </w:r>
              <w:r w:rsidR="00D7544A" w:rsidRPr="00C83DDD">
                <w:t xml:space="preserve"> 3 City</w:t>
              </w:r>
            </w:sdtContent>
          </w:sdt>
        </w:p>
        <w:p w:rsidR="00D7544A" w:rsidRDefault="00D7544A" w:rsidP="00D7544A">
          <w:pPr>
            <w:pStyle w:val="Moderator3Panelists"/>
          </w:pPr>
          <w:r w:rsidRPr="003B4479">
            <w:fldChar w:fldCharType="end"/>
          </w:r>
        </w:p>
      </w:docPartBody>
    </w:docPart>
    <w:docPart>
      <w:docPartPr>
        <w:name w:val="717ABDA8054842F69AA57352BCB964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5E26F-BCB7-4F96-A458-5F6C4835F4A7}"/>
      </w:docPartPr>
      <w:docPartBody>
        <w:p w:rsidR="00D7544A" w:rsidRDefault="00D7544A" w:rsidP="00D7544A">
          <w:pPr>
            <w:pStyle w:val="717ABDA8054842F69AA57352BCB96499"/>
          </w:pPr>
          <w:r>
            <w:rPr>
              <w:rStyle w:val="PlaceholderText"/>
            </w:rPr>
            <w:t xml:space="preserve">Speaker 1 </w:t>
          </w:r>
          <w:r w:rsidRPr="00272D48">
            <w:rPr>
              <w:rStyle w:val="PlaceholderText"/>
            </w:rPr>
            <w:t>Name</w:t>
          </w:r>
        </w:p>
      </w:docPartBody>
    </w:docPart>
    <w:docPart>
      <w:docPartPr>
        <w:name w:val="50B3BD11C86A4D5CBD5B622E9FFA2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F63F2E-CA7E-40CC-A928-A80CB7FD9701}"/>
      </w:docPartPr>
      <w:docPartBody>
        <w:p w:rsidR="00D7544A" w:rsidRDefault="00D7544A" w:rsidP="00D7544A">
          <w:pPr>
            <w:pStyle w:val="50B3BD11C86A4D5CBD5B622E9FFA2F01"/>
          </w:pPr>
          <w:r>
            <w:rPr>
              <w:rStyle w:val="PlaceholderText"/>
            </w:rPr>
            <w:t xml:space="preserve">Speaker 1 </w:t>
          </w:r>
          <w:r w:rsidRPr="00272D48">
            <w:rPr>
              <w:rStyle w:val="PlaceholderText"/>
            </w:rPr>
            <w:t>City</w:t>
          </w:r>
        </w:p>
      </w:docPartBody>
    </w:docPart>
    <w:docPart>
      <w:docPartPr>
        <w:name w:val="2AF9A7EAB4D34B72B8641DA275235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B55499-CCFC-4EAA-B4D3-CB86FDD648D2}"/>
      </w:docPartPr>
      <w:docPartBody>
        <w:p w:rsidR="00D7544A" w:rsidRDefault="00D7544A" w:rsidP="00D7544A">
          <w:pPr>
            <w:pStyle w:val="2AF9A7EAB4D34B72B8641DA275235918"/>
          </w:pPr>
          <w:r>
            <w:rPr>
              <w:rStyle w:val="PlaceholderText"/>
            </w:rPr>
            <w:t xml:space="preserve">Speaker 2 </w:t>
          </w:r>
          <w:r w:rsidRPr="00272D48">
            <w:rPr>
              <w:rStyle w:val="PlaceholderText"/>
            </w:rPr>
            <w:t>Name</w:t>
          </w:r>
        </w:p>
      </w:docPartBody>
    </w:docPart>
    <w:docPart>
      <w:docPartPr>
        <w:name w:val="4C7AE2CE4979432B9A173CF46EC59F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A2D25B-01E9-4365-A4B5-31BBEF72240B}"/>
      </w:docPartPr>
      <w:docPartBody>
        <w:p w:rsidR="00D7544A" w:rsidRDefault="00D7544A" w:rsidP="00D7544A">
          <w:pPr>
            <w:pStyle w:val="4C7AE2CE4979432B9A173CF46EC59FE2"/>
          </w:pPr>
          <w:r>
            <w:rPr>
              <w:rStyle w:val="PlaceholderText"/>
            </w:rPr>
            <w:t xml:space="preserve">Speaker 2 </w:t>
          </w:r>
          <w:r w:rsidRPr="00272D48">
            <w:rPr>
              <w:rStyle w:val="PlaceholderText"/>
            </w:rPr>
            <w:t>City</w:t>
          </w:r>
        </w:p>
      </w:docPartBody>
    </w:docPart>
    <w:docPart>
      <w:docPartPr>
        <w:name w:val="CACD26A295CA49C1A1EDA1A458162F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B92581-50FD-4497-8FE6-0ECAC0497E1F}"/>
      </w:docPartPr>
      <w:docPartBody>
        <w:p w:rsidR="00D7544A" w:rsidRDefault="00D7544A" w:rsidP="00D7544A">
          <w:pPr>
            <w:pStyle w:val="CACD26A295CA49C1A1EDA1A458162F7C"/>
          </w:pPr>
          <w:r>
            <w:rPr>
              <w:rStyle w:val="PlaceholderText"/>
            </w:rPr>
            <w:t xml:space="preserve">Speaker 2 </w:t>
          </w:r>
          <w:r w:rsidRPr="00272D48">
            <w:rPr>
              <w:rStyle w:val="PlaceholderText"/>
            </w:rPr>
            <w:t>Name</w:t>
          </w:r>
        </w:p>
      </w:docPartBody>
    </w:docPart>
    <w:docPart>
      <w:docPartPr>
        <w:name w:val="4CA870BF39414216BF604ED3E11680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076E5-BF46-409D-B079-0CF51494F1A9}"/>
      </w:docPartPr>
      <w:docPartBody>
        <w:p w:rsidR="00D7544A" w:rsidRDefault="00D7544A" w:rsidP="00D7544A">
          <w:pPr>
            <w:pStyle w:val="4CA870BF39414216BF604ED3E1168061"/>
          </w:pPr>
          <w:r>
            <w:rPr>
              <w:rStyle w:val="PlaceholderText"/>
            </w:rPr>
            <w:t xml:space="preserve">Speaker 2 </w:t>
          </w:r>
          <w:r w:rsidRPr="00272D48">
            <w:rPr>
              <w:rStyle w:val="PlaceholderText"/>
            </w:rPr>
            <w:t>City</w:t>
          </w:r>
        </w:p>
      </w:docPartBody>
    </w:docPart>
    <w:docPart>
      <w:docPartPr>
        <w:name w:val="D72141FC1A3442F98D9E972AB7932B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A0CDF-8D88-450C-83A9-EFC9190048EF}"/>
      </w:docPartPr>
      <w:docPartBody>
        <w:p w:rsidR="00D7544A" w:rsidRDefault="00D7544A" w:rsidP="00D7544A">
          <w:pPr>
            <w:pStyle w:val="D72141FC1A3442F98D9E972AB7932B34"/>
          </w:pPr>
          <w:r>
            <w:rPr>
              <w:rStyle w:val="PlaceholderText"/>
            </w:rPr>
            <w:t xml:space="preserve">Speaker 3 </w:t>
          </w:r>
          <w:r w:rsidRPr="00272D48">
            <w:rPr>
              <w:rStyle w:val="PlaceholderText"/>
            </w:rPr>
            <w:t>Name</w:t>
          </w:r>
        </w:p>
      </w:docPartBody>
    </w:docPart>
    <w:docPart>
      <w:docPartPr>
        <w:name w:val="B850732C6C3D4DC0985A95DEC4FB1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F3DDD0-910D-413D-8960-11178BB266DE}"/>
      </w:docPartPr>
      <w:docPartBody>
        <w:p w:rsidR="00D7544A" w:rsidRDefault="00D7544A" w:rsidP="00D7544A">
          <w:pPr>
            <w:pStyle w:val="B850732C6C3D4DC0985A95DEC4FB1469"/>
          </w:pPr>
          <w:r>
            <w:rPr>
              <w:rStyle w:val="PlaceholderText"/>
            </w:rPr>
            <w:t xml:space="preserve">Speaker 3 </w:t>
          </w:r>
          <w:r w:rsidRPr="00272D48">
            <w:rPr>
              <w:rStyle w:val="PlaceholderText"/>
            </w:rPr>
            <w:t>City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6E10E-385E-4FEB-A37F-B53A9900F9C4}"/>
      </w:docPartPr>
      <w:docPartBody>
        <w:p w:rsidR="00000000" w:rsidRDefault="009C058C">
          <w:r w:rsidRPr="00CD3B0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">
    <w:altName w:val="Minion"/>
    <w:panose1 w:val="02020500000000000000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642"/>
    <w:rsid w:val="000A3710"/>
    <w:rsid w:val="000B7FAA"/>
    <w:rsid w:val="00135E90"/>
    <w:rsid w:val="0014497D"/>
    <w:rsid w:val="00365189"/>
    <w:rsid w:val="00437C5D"/>
    <w:rsid w:val="004A670C"/>
    <w:rsid w:val="005250C8"/>
    <w:rsid w:val="005D4F97"/>
    <w:rsid w:val="00690AB3"/>
    <w:rsid w:val="006F5F01"/>
    <w:rsid w:val="0078470E"/>
    <w:rsid w:val="008E1881"/>
    <w:rsid w:val="009A1289"/>
    <w:rsid w:val="009C058C"/>
    <w:rsid w:val="009E1EE0"/>
    <w:rsid w:val="00C45CF9"/>
    <w:rsid w:val="00C71C10"/>
    <w:rsid w:val="00CD52A0"/>
    <w:rsid w:val="00CD6F30"/>
    <w:rsid w:val="00D61E6D"/>
    <w:rsid w:val="00D7544A"/>
    <w:rsid w:val="00DA2BC9"/>
    <w:rsid w:val="00DC4333"/>
    <w:rsid w:val="00E070C5"/>
    <w:rsid w:val="00E51BD1"/>
    <w:rsid w:val="00E80F44"/>
    <w:rsid w:val="00EB06A9"/>
    <w:rsid w:val="00EB29B2"/>
    <w:rsid w:val="00EC631E"/>
    <w:rsid w:val="00EC7642"/>
    <w:rsid w:val="00F6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7642"/>
    <w:rPr>
      <w:rFonts w:cs="Times New Roman"/>
      <w:sz w:val="3276"/>
      <w:szCs w:val="3276"/>
    </w:rPr>
  </w:style>
  <w:style w:type="paragraph" w:styleId="Heading6">
    <w:name w:val="heading 6"/>
    <w:basedOn w:val="Normal"/>
    <w:next w:val="ChapterName"/>
    <w:link w:val="Heading6Char"/>
    <w:qFormat/>
    <w:rsid w:val="00D7544A"/>
    <w:pPr>
      <w:numPr>
        <w:numId w:val="1"/>
      </w:numPr>
      <w:spacing w:after="40" w:line="240" w:lineRule="auto"/>
      <w:jc w:val="center"/>
      <w:outlineLvl w:val="5"/>
    </w:pPr>
    <w:rPr>
      <w:rFonts w:ascii="Minion" w:eastAsiaTheme="minorHAnsi" w:hAnsi="Minion" w:cstheme="minorBidi"/>
      <w:b/>
      <w:caps/>
      <w:sz w:val="28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sid w:val="009C058C"/>
    <w:rPr>
      <w:color w:val="808080"/>
    </w:rPr>
  </w:style>
  <w:style w:type="paragraph" w:customStyle="1" w:styleId="69504CFA34A74F598E2EAC82B48329BD">
    <w:name w:val="69504CFA34A74F598E2EAC82B48329BD"/>
    <w:rsid w:val="00EC7642"/>
  </w:style>
  <w:style w:type="paragraph" w:customStyle="1" w:styleId="F5230D246326481EBA99CEDBA648C0AD">
    <w:name w:val="F5230D246326481EBA99CEDBA648C0AD"/>
    <w:rsid w:val="00EC7642"/>
  </w:style>
  <w:style w:type="paragraph" w:customStyle="1" w:styleId="D7DCFA1B0E5048A9BEE4713EEADBC964">
    <w:name w:val="D7DCFA1B0E5048A9BEE4713EEADBC964"/>
    <w:rsid w:val="00EC7642"/>
  </w:style>
  <w:style w:type="paragraph" w:customStyle="1" w:styleId="59939ED2EAD64D00BD1211663109F382">
    <w:name w:val="59939ED2EAD64D00BD1211663109F382"/>
    <w:rsid w:val="00EC7642"/>
  </w:style>
  <w:style w:type="paragraph" w:customStyle="1" w:styleId="SpeakerName-City">
    <w:name w:val="Speaker Name - City"/>
    <w:basedOn w:val="Normal"/>
    <w:next w:val="Normal"/>
    <w:link w:val="SpeakerName-CityChar"/>
    <w:qFormat/>
    <w:rsid w:val="00D7544A"/>
    <w:pPr>
      <w:spacing w:after="480" w:line="288" w:lineRule="auto"/>
      <w:jc w:val="center"/>
    </w:pPr>
    <w:rPr>
      <w:rFonts w:ascii="Minion" w:eastAsiaTheme="minorHAnsi" w:hAnsi="Minion" w:cstheme="minorBidi"/>
      <w:i/>
      <w:sz w:val="24"/>
      <w:szCs w:val="24"/>
    </w:rPr>
  </w:style>
  <w:style w:type="character" w:customStyle="1" w:styleId="SpeakerName-CityChar">
    <w:name w:val="Speaker Name - City Char"/>
    <w:basedOn w:val="DefaultParagraphFont"/>
    <w:link w:val="SpeakerName-City"/>
    <w:rsid w:val="00D7544A"/>
    <w:rPr>
      <w:rFonts w:ascii="Minion" w:eastAsiaTheme="minorHAnsi" w:hAnsi="Minion"/>
      <w:i/>
      <w:sz w:val="24"/>
      <w:szCs w:val="24"/>
    </w:rPr>
  </w:style>
  <w:style w:type="paragraph" w:customStyle="1" w:styleId="905ABBF52BD047B49180B3F8B9CDAB08">
    <w:name w:val="905ABBF52BD047B49180B3F8B9CDAB08"/>
    <w:rsid w:val="00EC7642"/>
  </w:style>
  <w:style w:type="paragraph" w:customStyle="1" w:styleId="B64079923D6F407C951D32578E62EE63">
    <w:name w:val="B64079923D6F407C951D32578E62EE63"/>
    <w:rsid w:val="00EC7642"/>
  </w:style>
  <w:style w:type="paragraph" w:customStyle="1" w:styleId="4B3A78F4C0274120986C5AA799C8016A">
    <w:name w:val="4B3A78F4C0274120986C5AA799C8016A"/>
    <w:rsid w:val="00EC7642"/>
  </w:style>
  <w:style w:type="paragraph" w:customStyle="1" w:styleId="E287EE7404164D50864D10C5B8AA730A">
    <w:name w:val="E287EE7404164D50864D10C5B8AA730A"/>
    <w:rsid w:val="00EC7642"/>
  </w:style>
  <w:style w:type="paragraph" w:customStyle="1" w:styleId="DE36C035E0844D4FAAE8933480B5F345">
    <w:name w:val="DE36C035E0844D4FAAE8933480B5F345"/>
    <w:rsid w:val="00EC7642"/>
  </w:style>
  <w:style w:type="paragraph" w:customStyle="1" w:styleId="60FDE79A51A2445595C4BE034D3C7B2A">
    <w:name w:val="60FDE79A51A2445595C4BE034D3C7B2A"/>
    <w:rsid w:val="00EC7642"/>
  </w:style>
  <w:style w:type="paragraph" w:customStyle="1" w:styleId="3923DB645FEF4920992DC47252274A27">
    <w:name w:val="3923DB645FEF4920992DC47252274A27"/>
    <w:rsid w:val="00D7544A"/>
  </w:style>
  <w:style w:type="paragraph" w:customStyle="1" w:styleId="0452DA3F771743339530B02C4B583998">
    <w:name w:val="0452DA3F771743339530B02C4B583998"/>
    <w:rsid w:val="00437C5D"/>
  </w:style>
  <w:style w:type="paragraph" w:customStyle="1" w:styleId="4577F1CAD5FA40A09213A5CC46F9C153">
    <w:name w:val="4577F1CAD5FA40A09213A5CC46F9C153"/>
    <w:rsid w:val="00437C5D"/>
  </w:style>
  <w:style w:type="paragraph" w:customStyle="1" w:styleId="4B90C5BA07034EFDB5FD79BA32FAAC24">
    <w:name w:val="4B90C5BA07034EFDB5FD79BA32FAAC24"/>
    <w:rsid w:val="00437C5D"/>
  </w:style>
  <w:style w:type="paragraph" w:customStyle="1" w:styleId="39213C11DAEC47A4819713D7891390E8">
    <w:name w:val="39213C11DAEC47A4819713D7891390E8"/>
    <w:rsid w:val="00437C5D"/>
  </w:style>
  <w:style w:type="paragraph" w:customStyle="1" w:styleId="FA570AAF2B754534B90789DAA53E45A2">
    <w:name w:val="FA570AAF2B754534B90789DAA53E45A2"/>
    <w:rsid w:val="00437C5D"/>
  </w:style>
  <w:style w:type="paragraph" w:customStyle="1" w:styleId="DA6D215CF42E48D6872F8E74F6D8AEDF">
    <w:name w:val="DA6D215CF42E48D6872F8E74F6D8AEDF"/>
    <w:rsid w:val="00437C5D"/>
  </w:style>
  <w:style w:type="paragraph" w:customStyle="1" w:styleId="E58B1C90BFC2440588927EF9CE1EE097">
    <w:name w:val="E58B1C90BFC2440588927EF9CE1EE097"/>
    <w:rsid w:val="00437C5D"/>
  </w:style>
  <w:style w:type="paragraph" w:customStyle="1" w:styleId="F2F511E9B3E846B5935967D982C19F69">
    <w:name w:val="F2F511E9B3E846B5935967D982C19F69"/>
    <w:rsid w:val="00437C5D"/>
  </w:style>
  <w:style w:type="paragraph" w:customStyle="1" w:styleId="717ABDA8054842F69AA57352BCB96499">
    <w:name w:val="717ABDA8054842F69AA57352BCB96499"/>
    <w:rsid w:val="00D7544A"/>
  </w:style>
  <w:style w:type="paragraph" w:customStyle="1" w:styleId="9B1B23F78DD347C6864A0BEA0596D5CE">
    <w:name w:val="9B1B23F78DD347C6864A0BEA0596D5CE"/>
    <w:rsid w:val="00D7544A"/>
  </w:style>
  <w:style w:type="paragraph" w:customStyle="1" w:styleId="20746AF5D02449A380D5857E4C77DCA9">
    <w:name w:val="20746AF5D02449A380D5857E4C77DCA9"/>
    <w:rsid w:val="00D7544A"/>
  </w:style>
  <w:style w:type="paragraph" w:customStyle="1" w:styleId="Moderator2Panelists">
    <w:name w:val="Moderator + 2 Panelists"/>
    <w:rsid w:val="00437C5D"/>
    <w:pPr>
      <w:spacing w:after="240" w:line="288" w:lineRule="auto"/>
      <w:ind w:firstLine="720"/>
      <w:jc w:val="both"/>
    </w:pPr>
    <w:rPr>
      <w:rFonts w:ascii="Minion" w:eastAsiaTheme="minorHAnsi" w:hAnsi="Minion"/>
      <w:sz w:val="24"/>
      <w:szCs w:val="24"/>
    </w:rPr>
  </w:style>
  <w:style w:type="paragraph" w:customStyle="1" w:styleId="ChapterName">
    <w:name w:val="Chapter Name"/>
    <w:basedOn w:val="Normal"/>
    <w:next w:val="SpeakerName-City"/>
    <w:link w:val="ChapterNameChar"/>
    <w:qFormat/>
    <w:rsid w:val="00D7544A"/>
    <w:pPr>
      <w:spacing w:after="240" w:line="240" w:lineRule="auto"/>
      <w:jc w:val="center"/>
    </w:pPr>
    <w:rPr>
      <w:rFonts w:ascii="Minion" w:eastAsiaTheme="minorHAnsi" w:hAnsi="Minion" w:cstheme="minorBidi"/>
      <w:b/>
      <w:sz w:val="28"/>
      <w:szCs w:val="24"/>
    </w:rPr>
  </w:style>
  <w:style w:type="character" w:customStyle="1" w:styleId="ChapterNameChar">
    <w:name w:val="Chapter Name Char"/>
    <w:basedOn w:val="DefaultParagraphFont"/>
    <w:link w:val="ChapterName"/>
    <w:rsid w:val="00D7544A"/>
    <w:rPr>
      <w:rFonts w:ascii="Minion" w:eastAsiaTheme="minorHAnsi" w:hAnsi="Minion"/>
      <w:b/>
      <w:sz w:val="28"/>
      <w:szCs w:val="24"/>
    </w:rPr>
  </w:style>
  <w:style w:type="paragraph" w:customStyle="1" w:styleId="BlankEvenPage">
    <w:name w:val="Blank Even Page"/>
    <w:rsid w:val="00EB06A9"/>
    <w:pPr>
      <w:spacing w:after="240" w:line="288" w:lineRule="auto"/>
      <w:ind w:firstLine="720"/>
      <w:jc w:val="both"/>
    </w:pPr>
    <w:rPr>
      <w:rFonts w:ascii="Minion" w:eastAsiaTheme="minorHAnsi" w:hAnsi="Minion"/>
      <w:sz w:val="24"/>
      <w:szCs w:val="24"/>
    </w:rPr>
  </w:style>
  <w:style w:type="paragraph" w:customStyle="1" w:styleId="DA0DAD461D514CC5953E06AFBE305BEB">
    <w:name w:val="DA0DAD461D514CC5953E06AFBE305BEB"/>
    <w:rsid w:val="00D7544A"/>
  </w:style>
  <w:style w:type="character" w:customStyle="1" w:styleId="Heading6Char">
    <w:name w:val="Heading 6 Char"/>
    <w:basedOn w:val="DefaultParagraphFont"/>
    <w:link w:val="Heading6"/>
    <w:rsid w:val="00D7544A"/>
    <w:rPr>
      <w:rFonts w:ascii="Minion" w:eastAsiaTheme="minorHAnsi" w:hAnsi="Minion"/>
      <w:b/>
      <w:caps/>
      <w:sz w:val="28"/>
      <w:szCs w:val="24"/>
      <w:u w:val="single"/>
    </w:rPr>
  </w:style>
  <w:style w:type="paragraph" w:customStyle="1" w:styleId="6F23CC06E91E46BBA63FE01D39899415">
    <w:name w:val="6F23CC06E91E46BBA63FE01D39899415"/>
    <w:rsid w:val="00D7544A"/>
  </w:style>
  <w:style w:type="paragraph" w:customStyle="1" w:styleId="DAE3CCCC0AD547529A13CAE8F6E15493">
    <w:name w:val="DAE3CCCC0AD547529A13CAE8F6E15493"/>
    <w:rsid w:val="00D7544A"/>
  </w:style>
  <w:style w:type="paragraph" w:customStyle="1" w:styleId="4ECB672FB88D48A6885197B56BA2A980">
    <w:name w:val="4ECB672FB88D48A6885197B56BA2A980"/>
    <w:rsid w:val="00D7544A"/>
  </w:style>
  <w:style w:type="paragraph" w:customStyle="1" w:styleId="32F701384AEC4ED58E3C74E661870F9E">
    <w:name w:val="32F701384AEC4ED58E3C74E661870F9E"/>
    <w:rsid w:val="00D7544A"/>
  </w:style>
  <w:style w:type="paragraph" w:customStyle="1" w:styleId="8928A96B6DEC4C0F93BD68B2D5C5BC46">
    <w:name w:val="8928A96B6DEC4C0F93BD68B2D5C5BC46"/>
    <w:rsid w:val="00D7544A"/>
  </w:style>
  <w:style w:type="paragraph" w:customStyle="1" w:styleId="1Speaker">
    <w:name w:val="1 Speaker"/>
    <w:rsid w:val="00D7544A"/>
    <w:pPr>
      <w:spacing w:after="480" w:line="288" w:lineRule="auto"/>
      <w:jc w:val="center"/>
    </w:pPr>
    <w:rPr>
      <w:rFonts w:ascii="Minion" w:eastAsiaTheme="minorHAnsi" w:hAnsi="Minion"/>
      <w:i/>
      <w:sz w:val="24"/>
      <w:szCs w:val="24"/>
    </w:rPr>
  </w:style>
  <w:style w:type="paragraph" w:customStyle="1" w:styleId="5CC173A341D14E0986FCDA50430B94F8">
    <w:name w:val="5CC173A341D14E0986FCDA50430B94F8"/>
    <w:rsid w:val="00D7544A"/>
  </w:style>
  <w:style w:type="paragraph" w:customStyle="1" w:styleId="B7F606E0A8FE4A3F8B24286646C02A4F">
    <w:name w:val="B7F606E0A8FE4A3F8B24286646C02A4F"/>
    <w:rsid w:val="00D7544A"/>
  </w:style>
  <w:style w:type="paragraph" w:customStyle="1" w:styleId="981B65FF56484901A509637969FB5AB0">
    <w:name w:val="981B65FF56484901A509637969FB5AB0"/>
    <w:rsid w:val="00D7544A"/>
  </w:style>
  <w:style w:type="paragraph" w:customStyle="1" w:styleId="2Speakers">
    <w:name w:val="2 Speakers"/>
    <w:rsid w:val="00D7544A"/>
    <w:pPr>
      <w:spacing w:after="480" w:line="288" w:lineRule="auto"/>
      <w:jc w:val="center"/>
    </w:pPr>
    <w:rPr>
      <w:rFonts w:ascii="Minion" w:eastAsiaTheme="minorHAnsi" w:hAnsi="Minion"/>
      <w:i/>
      <w:sz w:val="24"/>
      <w:szCs w:val="24"/>
    </w:rPr>
  </w:style>
  <w:style w:type="paragraph" w:customStyle="1" w:styleId="8F0781E764CA41308607859225005817">
    <w:name w:val="8F0781E764CA41308607859225005817"/>
    <w:rsid w:val="00D7544A"/>
  </w:style>
  <w:style w:type="paragraph" w:customStyle="1" w:styleId="4299881EC70B46CAB73F43B18B79820A">
    <w:name w:val="4299881EC70B46CAB73F43B18B79820A"/>
    <w:rsid w:val="00D7544A"/>
  </w:style>
  <w:style w:type="paragraph" w:customStyle="1" w:styleId="4F46B5DB0F254844BDB7528176E635F8">
    <w:name w:val="4F46B5DB0F254844BDB7528176E635F8"/>
    <w:rsid w:val="00D7544A"/>
  </w:style>
  <w:style w:type="paragraph" w:customStyle="1" w:styleId="84EA8B9976F941C5B08A0334F1661535">
    <w:name w:val="84EA8B9976F941C5B08A0334F1661535"/>
    <w:rsid w:val="00D7544A"/>
  </w:style>
  <w:style w:type="paragraph" w:customStyle="1" w:styleId="C07B6538CA7E449D9BFAA3924F70A0CB">
    <w:name w:val="C07B6538CA7E449D9BFAA3924F70A0CB"/>
    <w:rsid w:val="00D7544A"/>
  </w:style>
  <w:style w:type="paragraph" w:customStyle="1" w:styleId="3Speakers">
    <w:name w:val="3 Speakers"/>
    <w:rsid w:val="00D7544A"/>
    <w:pPr>
      <w:spacing w:after="480" w:line="288" w:lineRule="auto"/>
      <w:jc w:val="center"/>
    </w:pPr>
    <w:rPr>
      <w:rFonts w:ascii="Minion" w:eastAsiaTheme="minorHAnsi" w:hAnsi="Minion"/>
      <w:i/>
      <w:sz w:val="24"/>
      <w:szCs w:val="24"/>
    </w:rPr>
  </w:style>
  <w:style w:type="paragraph" w:customStyle="1" w:styleId="8EB25CF0E97F47298762630C5062A681">
    <w:name w:val="8EB25CF0E97F47298762630C5062A681"/>
    <w:rsid w:val="00D7544A"/>
  </w:style>
  <w:style w:type="paragraph" w:customStyle="1" w:styleId="CCC39F4FA03F4668966F320C646EA2F7">
    <w:name w:val="CCC39F4FA03F4668966F320C646EA2F7"/>
    <w:rsid w:val="00D7544A"/>
  </w:style>
  <w:style w:type="paragraph" w:customStyle="1" w:styleId="547F497CAFB1422BBA3B7C44C4EF6A18">
    <w:name w:val="547F497CAFB1422BBA3B7C44C4EF6A18"/>
    <w:rsid w:val="00D7544A"/>
  </w:style>
  <w:style w:type="paragraph" w:customStyle="1" w:styleId="9E7613F3FD57415390AE2FD175A9BB32">
    <w:name w:val="9E7613F3FD57415390AE2FD175A9BB32"/>
    <w:rsid w:val="00D7544A"/>
  </w:style>
  <w:style w:type="paragraph" w:customStyle="1" w:styleId="97F2E641005A4B60A685E0F1C0D7310E">
    <w:name w:val="97F2E641005A4B60A685E0F1C0D7310E"/>
    <w:rsid w:val="00D7544A"/>
  </w:style>
  <w:style w:type="paragraph" w:customStyle="1" w:styleId="1B4380C86091486892CCB9BBF29DF9B4">
    <w:name w:val="1B4380C86091486892CCB9BBF29DF9B4"/>
    <w:rsid w:val="00D7544A"/>
  </w:style>
  <w:style w:type="paragraph" w:customStyle="1" w:styleId="A23D48BCCB324C10A227392AA6B15111">
    <w:name w:val="A23D48BCCB324C10A227392AA6B15111"/>
    <w:rsid w:val="00D7544A"/>
  </w:style>
  <w:style w:type="paragraph" w:customStyle="1" w:styleId="E678FA6F7A7D44F49A41A5DDEF47150B">
    <w:name w:val="E678FA6F7A7D44F49A41A5DDEF47150B"/>
    <w:rsid w:val="00D7544A"/>
  </w:style>
  <w:style w:type="paragraph" w:customStyle="1" w:styleId="4Speakers1">
    <w:name w:val="4 Speakers1"/>
    <w:rsid w:val="00D7544A"/>
    <w:pPr>
      <w:spacing w:after="480" w:line="288" w:lineRule="auto"/>
      <w:jc w:val="center"/>
    </w:pPr>
    <w:rPr>
      <w:rFonts w:ascii="Minion" w:eastAsiaTheme="minorHAnsi" w:hAnsi="Minion"/>
      <w:i/>
      <w:sz w:val="24"/>
      <w:szCs w:val="24"/>
    </w:rPr>
  </w:style>
  <w:style w:type="paragraph" w:customStyle="1" w:styleId="2284D5A3B4FE42799E1F78F4B4696F7E">
    <w:name w:val="2284D5A3B4FE42799E1F78F4B4696F7E"/>
    <w:rsid w:val="00D7544A"/>
  </w:style>
  <w:style w:type="paragraph" w:customStyle="1" w:styleId="261019C0334043EEABCF3D66D15ED979">
    <w:name w:val="261019C0334043EEABCF3D66D15ED979"/>
    <w:rsid w:val="00D7544A"/>
  </w:style>
  <w:style w:type="paragraph" w:customStyle="1" w:styleId="627CE184D5FD464B828CB375E63A5677">
    <w:name w:val="627CE184D5FD464B828CB375E63A5677"/>
    <w:rsid w:val="00D7544A"/>
  </w:style>
  <w:style w:type="paragraph" w:customStyle="1" w:styleId="5613DBC3DD2045A1BCB4B5DFA5E0D89B">
    <w:name w:val="5613DBC3DD2045A1BCB4B5DFA5E0D89B"/>
    <w:rsid w:val="00D7544A"/>
  </w:style>
  <w:style w:type="paragraph" w:customStyle="1" w:styleId="5591753815C745A8BA2863DCE74944E9">
    <w:name w:val="5591753815C745A8BA2863DCE74944E9"/>
    <w:rsid w:val="00D7544A"/>
  </w:style>
  <w:style w:type="paragraph" w:customStyle="1" w:styleId="50B3BD11C86A4D5CBD5B622E9FFA2F01">
    <w:name w:val="50B3BD11C86A4D5CBD5B622E9FFA2F01"/>
    <w:rsid w:val="00D7544A"/>
  </w:style>
  <w:style w:type="paragraph" w:customStyle="1" w:styleId="FD2CE9E02F22492DA65A2386728BD4D9">
    <w:name w:val="FD2CE9E02F22492DA65A2386728BD4D9"/>
    <w:rsid w:val="00D7544A"/>
  </w:style>
  <w:style w:type="paragraph" w:customStyle="1" w:styleId="5BAB08C290C24C6CA9A8A64E4A61F489">
    <w:name w:val="5BAB08C290C24C6CA9A8A64E4A61F489"/>
    <w:rsid w:val="00D7544A"/>
  </w:style>
  <w:style w:type="paragraph" w:customStyle="1" w:styleId="4CB6092B7C664F05B5C4BAC03C8FD324">
    <w:name w:val="4CB6092B7C664F05B5C4BAC03C8FD324"/>
    <w:rsid w:val="00D7544A"/>
  </w:style>
  <w:style w:type="paragraph" w:customStyle="1" w:styleId="447839D990DA4138A82D5FC891DA3584">
    <w:name w:val="447839D990DA4138A82D5FC891DA3584"/>
    <w:rsid w:val="00D7544A"/>
  </w:style>
  <w:style w:type="paragraph" w:customStyle="1" w:styleId="24A608A82C5E45D681CFEE0107E99182">
    <w:name w:val="24A608A82C5E45D681CFEE0107E99182"/>
    <w:rsid w:val="00D7544A"/>
  </w:style>
  <w:style w:type="paragraph" w:customStyle="1" w:styleId="72F7915317C04CA385CDACC2FFD21AF7">
    <w:name w:val="72F7915317C04CA385CDACC2FFD21AF7"/>
    <w:rsid w:val="00D7544A"/>
  </w:style>
  <w:style w:type="paragraph" w:customStyle="1" w:styleId="Moderator2Panelists1">
    <w:name w:val="Moderator + 2 Panelists1"/>
    <w:rsid w:val="00D7544A"/>
    <w:rPr>
      <w:rFonts w:cs="Times New Roman"/>
      <w:sz w:val="3276"/>
      <w:szCs w:val="3276"/>
    </w:rPr>
  </w:style>
  <w:style w:type="paragraph" w:customStyle="1" w:styleId="2AF9A7EAB4D34B72B8641DA275235918">
    <w:name w:val="2AF9A7EAB4D34B72B8641DA275235918"/>
    <w:rsid w:val="00D7544A"/>
  </w:style>
  <w:style w:type="paragraph" w:customStyle="1" w:styleId="4C7AE2CE4979432B9A173CF46EC59FE2">
    <w:name w:val="4C7AE2CE4979432B9A173CF46EC59FE2"/>
    <w:rsid w:val="00D7544A"/>
  </w:style>
  <w:style w:type="paragraph" w:customStyle="1" w:styleId="CACD26A295CA49C1A1EDA1A458162F7C">
    <w:name w:val="CACD26A295CA49C1A1EDA1A458162F7C"/>
    <w:rsid w:val="00D7544A"/>
  </w:style>
  <w:style w:type="paragraph" w:customStyle="1" w:styleId="4CA870BF39414216BF604ED3E1168061">
    <w:name w:val="4CA870BF39414216BF604ED3E1168061"/>
    <w:rsid w:val="00D7544A"/>
  </w:style>
  <w:style w:type="paragraph" w:customStyle="1" w:styleId="D72141FC1A3442F98D9E972AB7932B34">
    <w:name w:val="D72141FC1A3442F98D9E972AB7932B34"/>
    <w:rsid w:val="00D7544A"/>
  </w:style>
  <w:style w:type="paragraph" w:customStyle="1" w:styleId="B850732C6C3D4DC0985A95DEC4FB1469">
    <w:name w:val="B850732C6C3D4DC0985A95DEC4FB1469"/>
    <w:rsid w:val="00D7544A"/>
  </w:style>
  <w:style w:type="paragraph" w:customStyle="1" w:styleId="Moderator3Panelists">
    <w:name w:val="Moderator + 3 Panelists"/>
    <w:rsid w:val="00D7544A"/>
    <w:pPr>
      <w:spacing w:after="480" w:line="288" w:lineRule="auto"/>
      <w:jc w:val="center"/>
    </w:pPr>
    <w:rPr>
      <w:rFonts w:ascii="Minion" w:eastAsiaTheme="minorHAnsi" w:hAnsi="Minion"/>
      <w:i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3810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8CB02-D95C-494A-AA14-1E4E03639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CLE Program Manuscript Template for Speakers.dotx</Template>
  <TotalTime>9</TotalTime>
  <Application>LibreOffice/7.3.7.2$Linux_X86_64 LibreOffice_project/30$Build-2</Application>
  <AppVersion>15.0000</AppVersion>
  <Pages>2</Pages>
  <Words>182</Words>
  <Characters>877</Characters>
  <CharactersWithSpaces>1036</CharactersWithSpaces>
  <Paragraphs>21</Paragraphs>
  <Company>North Carolina Bar Association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2024-09-03T18:02:00Z</dcterms:created>
  <dc:creator>Eric M. Fink</dc:creator>
  <dc:description/>
  <dc:language>en-US</dc:language>
  <cp:lastModifiedBy>Eric M. Fink</cp:lastModifiedBy>
  <cp:lastPrinted>2018-05-20T18:37:00Z</cp:lastPrinted>
  <dcterms:modified xsi:type="dcterms:W3CDTF">2024-09-03T18:13:35Z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